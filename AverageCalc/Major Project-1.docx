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88E34" w14:textId="5E676F0C" w:rsidR="00E81978" w:rsidRPr="00450778" w:rsidRDefault="00642392">
      <w:pPr>
        <w:pStyle w:val="Title"/>
      </w:pPr>
      <w:r w:rsidRPr="00450778">
        <w:t xml:space="preserve"> </w:t>
      </w:r>
      <w:sdt>
        <w:sdtPr>
          <w:alias w:val="Title:"/>
          <w:tag w:val="Title:"/>
          <w:id w:val="726351117"/>
          <w:placeholder>
            <w:docPart w:val="4466A4CB380E49038A746C8BDF9730F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A2862" w:rsidRPr="00450778">
            <w:t>Major Project</w:t>
          </w:r>
        </w:sdtContent>
      </w:sdt>
    </w:p>
    <w:p w14:paraId="06845E8D" w14:textId="525247DF" w:rsidR="00B823AA" w:rsidRPr="00450778" w:rsidRDefault="00FC3571" w:rsidP="00B823AA">
      <w:pPr>
        <w:pStyle w:val="Title2"/>
      </w:pPr>
      <w:r w:rsidRPr="00450778">
        <w:t>Christopher Dykstra</w:t>
      </w:r>
    </w:p>
    <w:p w14:paraId="1F2BEBDD" w14:textId="73336A7A" w:rsidR="00E81978" w:rsidRPr="00450778" w:rsidRDefault="00FC3571" w:rsidP="00B823AA">
      <w:pPr>
        <w:pStyle w:val="Title2"/>
      </w:pPr>
      <w:r w:rsidRPr="00450778">
        <w:t>Balgowlah Boys Secondary Campus</w:t>
      </w:r>
    </w:p>
    <w:sdt>
      <w:sdtPr>
        <w:alias w:val="Author Note:"/>
        <w:tag w:val="Author Note:"/>
        <w:id w:val="266668659"/>
        <w:placeholder>
          <w:docPart w:val="C9F31E143EFC4FDEB1ED33FF8FC4E55F"/>
        </w:placeholder>
        <w:temporary/>
        <w:showingPlcHdr/>
        <w15:appearance w15:val="hidden"/>
      </w:sdtPr>
      <w:sdtEndPr/>
      <w:sdtContent>
        <w:p w14:paraId="7304504E" w14:textId="77777777" w:rsidR="00E81978" w:rsidRPr="00450778" w:rsidRDefault="005D3A03">
          <w:pPr>
            <w:pStyle w:val="Title"/>
          </w:pPr>
          <w:r w:rsidRPr="00450778">
            <w:t>Author Note</w:t>
          </w:r>
        </w:p>
      </w:sdtContent>
    </w:sdt>
    <w:sdt>
      <w:sdtPr>
        <w:alias w:val="Include any grant/funding information and a complete correspondence address:"/>
        <w:tag w:val="Include any grant/funding information and a complete correspondence address:"/>
        <w:id w:val="716785028"/>
        <w:placeholder>
          <w:docPart w:val="F5258D537D08420BABE220736BC4A22B"/>
        </w:placeholder>
        <w:temporary/>
        <w:showingPlcHdr/>
        <w15:appearance w15:val="hidden"/>
        <w:text/>
      </w:sdtPr>
      <w:sdtEndPr/>
      <w:sdtContent>
        <w:p w14:paraId="0789A412" w14:textId="77777777" w:rsidR="00E81978" w:rsidRPr="00450778" w:rsidRDefault="005D3A03" w:rsidP="00B823AA">
          <w:pPr>
            <w:pStyle w:val="Title2"/>
          </w:pPr>
          <w:r w:rsidRPr="00450778">
            <w:t>[Include any grant/funding information and a complete correspondence address.]</w:t>
          </w:r>
        </w:p>
      </w:sdtContent>
    </w:sdt>
    <w:p w14:paraId="3E2D915F" w14:textId="77777777" w:rsidR="00335117" w:rsidRPr="00450778" w:rsidRDefault="00335117">
      <w:pPr>
        <w:pStyle w:val="SectionTitle"/>
      </w:pPr>
    </w:p>
    <w:sdt>
      <w:sdtPr>
        <w:rPr>
          <w:rFonts w:asciiTheme="minorHAnsi" w:eastAsiaTheme="minorEastAsia" w:hAnsiTheme="minorHAnsi" w:cstheme="minorBidi"/>
          <w:b w:val="0"/>
          <w:szCs w:val="24"/>
        </w:rPr>
        <w:id w:val="-858043925"/>
        <w:docPartObj>
          <w:docPartGallery w:val="Table of Contents"/>
          <w:docPartUnique/>
        </w:docPartObj>
      </w:sdtPr>
      <w:sdtEndPr>
        <w:rPr>
          <w:bCs/>
          <w:noProof/>
        </w:rPr>
      </w:sdtEndPr>
      <w:sdtContent>
        <w:p w14:paraId="5546BB2E" w14:textId="59C70569" w:rsidR="00D925BC" w:rsidRPr="00450778" w:rsidRDefault="00D925BC">
          <w:pPr>
            <w:pStyle w:val="TOCHeading"/>
          </w:pPr>
          <w:r w:rsidRPr="00450778">
            <w:t>Contents</w:t>
          </w:r>
        </w:p>
        <w:p w14:paraId="229DB0C0" w14:textId="3ACD5A09" w:rsidR="00435EDD" w:rsidRDefault="00D925BC">
          <w:pPr>
            <w:pStyle w:val="TOC1"/>
            <w:tabs>
              <w:tab w:val="right" w:leader="dot" w:pos="9350"/>
            </w:tabs>
            <w:rPr>
              <w:noProof/>
              <w:kern w:val="0"/>
              <w:sz w:val="22"/>
              <w:szCs w:val="22"/>
              <w:lang w:eastAsia="en-AU"/>
            </w:rPr>
          </w:pPr>
          <w:r w:rsidRPr="00450778">
            <w:fldChar w:fldCharType="begin"/>
          </w:r>
          <w:r w:rsidRPr="00450778">
            <w:instrText xml:space="preserve"> TOC \o "1-3" \h \z \u </w:instrText>
          </w:r>
          <w:r w:rsidRPr="00450778">
            <w:fldChar w:fldCharType="separate"/>
          </w:r>
          <w:hyperlink w:anchor="_Toc27557771" w:history="1">
            <w:r w:rsidR="00435EDD" w:rsidRPr="004E1D63">
              <w:rPr>
                <w:rStyle w:val="Hyperlink"/>
                <w:noProof/>
              </w:rPr>
              <w:t>Statement of Intent</w:t>
            </w:r>
            <w:r w:rsidR="00435EDD">
              <w:rPr>
                <w:noProof/>
                <w:webHidden/>
              </w:rPr>
              <w:tab/>
            </w:r>
            <w:r w:rsidR="00435EDD">
              <w:rPr>
                <w:noProof/>
                <w:webHidden/>
              </w:rPr>
              <w:fldChar w:fldCharType="begin"/>
            </w:r>
            <w:r w:rsidR="00435EDD">
              <w:rPr>
                <w:noProof/>
                <w:webHidden/>
              </w:rPr>
              <w:instrText xml:space="preserve"> PAGEREF _Toc27557771 \h </w:instrText>
            </w:r>
            <w:r w:rsidR="00435EDD">
              <w:rPr>
                <w:noProof/>
                <w:webHidden/>
              </w:rPr>
            </w:r>
            <w:r w:rsidR="00435EDD">
              <w:rPr>
                <w:noProof/>
                <w:webHidden/>
              </w:rPr>
              <w:fldChar w:fldCharType="separate"/>
            </w:r>
            <w:r w:rsidR="00435EDD">
              <w:rPr>
                <w:noProof/>
                <w:webHidden/>
              </w:rPr>
              <w:t>3</w:t>
            </w:r>
            <w:r w:rsidR="00435EDD">
              <w:rPr>
                <w:noProof/>
                <w:webHidden/>
              </w:rPr>
              <w:fldChar w:fldCharType="end"/>
            </w:r>
          </w:hyperlink>
        </w:p>
        <w:p w14:paraId="1692790A" w14:textId="098F087B" w:rsidR="00435EDD" w:rsidRDefault="00435EDD">
          <w:pPr>
            <w:pStyle w:val="TOC1"/>
            <w:tabs>
              <w:tab w:val="right" w:leader="dot" w:pos="9350"/>
            </w:tabs>
            <w:rPr>
              <w:noProof/>
              <w:kern w:val="0"/>
              <w:sz w:val="22"/>
              <w:szCs w:val="22"/>
              <w:lang w:eastAsia="en-AU"/>
            </w:rPr>
          </w:pPr>
          <w:hyperlink w:anchor="_Toc27557772" w:history="1">
            <w:r w:rsidRPr="004E1D63">
              <w:rPr>
                <w:rStyle w:val="Hyperlink"/>
                <w:noProof/>
              </w:rPr>
              <w:t>Major Project</w:t>
            </w:r>
            <w:r>
              <w:rPr>
                <w:noProof/>
                <w:webHidden/>
              </w:rPr>
              <w:tab/>
            </w:r>
            <w:r>
              <w:rPr>
                <w:noProof/>
                <w:webHidden/>
              </w:rPr>
              <w:fldChar w:fldCharType="begin"/>
            </w:r>
            <w:r>
              <w:rPr>
                <w:noProof/>
                <w:webHidden/>
              </w:rPr>
              <w:instrText xml:space="preserve"> PAGEREF _Toc27557772 \h </w:instrText>
            </w:r>
            <w:r>
              <w:rPr>
                <w:noProof/>
                <w:webHidden/>
              </w:rPr>
            </w:r>
            <w:r>
              <w:rPr>
                <w:noProof/>
                <w:webHidden/>
              </w:rPr>
              <w:fldChar w:fldCharType="separate"/>
            </w:r>
            <w:r>
              <w:rPr>
                <w:noProof/>
                <w:webHidden/>
              </w:rPr>
              <w:t>4</w:t>
            </w:r>
            <w:r>
              <w:rPr>
                <w:noProof/>
                <w:webHidden/>
              </w:rPr>
              <w:fldChar w:fldCharType="end"/>
            </w:r>
          </w:hyperlink>
        </w:p>
        <w:p w14:paraId="0C3A2C75" w14:textId="5EFC2A1D" w:rsidR="00435EDD" w:rsidRDefault="00435EDD">
          <w:pPr>
            <w:pStyle w:val="TOC1"/>
            <w:tabs>
              <w:tab w:val="right" w:leader="dot" w:pos="9350"/>
            </w:tabs>
            <w:rPr>
              <w:noProof/>
              <w:kern w:val="0"/>
              <w:sz w:val="22"/>
              <w:szCs w:val="22"/>
              <w:lang w:eastAsia="en-AU"/>
            </w:rPr>
          </w:pPr>
          <w:hyperlink w:anchor="_Toc27557773" w:history="1">
            <w:r w:rsidRPr="004E1D63">
              <w:rPr>
                <w:rStyle w:val="Hyperlink"/>
                <w:noProof/>
              </w:rPr>
              <w:t>Defining and Understanding the Problem</w:t>
            </w:r>
            <w:r>
              <w:rPr>
                <w:noProof/>
                <w:webHidden/>
              </w:rPr>
              <w:tab/>
            </w:r>
            <w:r>
              <w:rPr>
                <w:noProof/>
                <w:webHidden/>
              </w:rPr>
              <w:fldChar w:fldCharType="begin"/>
            </w:r>
            <w:r>
              <w:rPr>
                <w:noProof/>
                <w:webHidden/>
              </w:rPr>
              <w:instrText xml:space="preserve"> PAGEREF _Toc27557773 \h </w:instrText>
            </w:r>
            <w:r>
              <w:rPr>
                <w:noProof/>
                <w:webHidden/>
              </w:rPr>
            </w:r>
            <w:r>
              <w:rPr>
                <w:noProof/>
                <w:webHidden/>
              </w:rPr>
              <w:fldChar w:fldCharType="separate"/>
            </w:r>
            <w:r>
              <w:rPr>
                <w:noProof/>
                <w:webHidden/>
              </w:rPr>
              <w:t>4</w:t>
            </w:r>
            <w:r>
              <w:rPr>
                <w:noProof/>
                <w:webHidden/>
              </w:rPr>
              <w:fldChar w:fldCharType="end"/>
            </w:r>
          </w:hyperlink>
        </w:p>
        <w:p w14:paraId="2EC84458" w14:textId="377C365E" w:rsidR="00435EDD" w:rsidRDefault="00435EDD">
          <w:pPr>
            <w:pStyle w:val="TOC2"/>
            <w:tabs>
              <w:tab w:val="right" w:leader="dot" w:pos="9350"/>
            </w:tabs>
            <w:rPr>
              <w:noProof/>
              <w:kern w:val="0"/>
              <w:sz w:val="22"/>
              <w:szCs w:val="22"/>
              <w:lang w:eastAsia="en-AU"/>
            </w:rPr>
          </w:pPr>
          <w:hyperlink w:anchor="_Toc27557774" w:history="1">
            <w:r w:rsidRPr="004E1D63">
              <w:rPr>
                <w:rStyle w:val="Hyperlink"/>
                <w:noProof/>
              </w:rPr>
              <w:t>Generation of Ideas</w:t>
            </w:r>
            <w:r>
              <w:rPr>
                <w:noProof/>
                <w:webHidden/>
              </w:rPr>
              <w:tab/>
            </w:r>
            <w:r>
              <w:rPr>
                <w:noProof/>
                <w:webHidden/>
              </w:rPr>
              <w:fldChar w:fldCharType="begin"/>
            </w:r>
            <w:r>
              <w:rPr>
                <w:noProof/>
                <w:webHidden/>
              </w:rPr>
              <w:instrText xml:space="preserve"> PAGEREF _Toc27557774 \h </w:instrText>
            </w:r>
            <w:r>
              <w:rPr>
                <w:noProof/>
                <w:webHidden/>
              </w:rPr>
            </w:r>
            <w:r>
              <w:rPr>
                <w:noProof/>
                <w:webHidden/>
              </w:rPr>
              <w:fldChar w:fldCharType="separate"/>
            </w:r>
            <w:r>
              <w:rPr>
                <w:noProof/>
                <w:webHidden/>
              </w:rPr>
              <w:t>4</w:t>
            </w:r>
            <w:r>
              <w:rPr>
                <w:noProof/>
                <w:webHidden/>
              </w:rPr>
              <w:fldChar w:fldCharType="end"/>
            </w:r>
          </w:hyperlink>
        </w:p>
        <w:p w14:paraId="53F2B484" w14:textId="63112CB3" w:rsidR="00435EDD" w:rsidRDefault="00435EDD">
          <w:pPr>
            <w:pStyle w:val="TOC2"/>
            <w:tabs>
              <w:tab w:val="right" w:leader="dot" w:pos="9350"/>
            </w:tabs>
            <w:rPr>
              <w:noProof/>
              <w:kern w:val="0"/>
              <w:sz w:val="22"/>
              <w:szCs w:val="22"/>
              <w:lang w:eastAsia="en-AU"/>
            </w:rPr>
          </w:pPr>
          <w:hyperlink w:anchor="_Toc27557775" w:history="1">
            <w:r w:rsidRPr="004E1D63">
              <w:rPr>
                <w:rStyle w:val="Hyperlink"/>
                <w:noProof/>
              </w:rPr>
              <w:t>Gantt Chart</w:t>
            </w:r>
            <w:r>
              <w:rPr>
                <w:noProof/>
                <w:webHidden/>
              </w:rPr>
              <w:tab/>
            </w:r>
            <w:r>
              <w:rPr>
                <w:noProof/>
                <w:webHidden/>
              </w:rPr>
              <w:fldChar w:fldCharType="begin"/>
            </w:r>
            <w:r>
              <w:rPr>
                <w:noProof/>
                <w:webHidden/>
              </w:rPr>
              <w:instrText xml:space="preserve"> PAGEREF _Toc27557775 \h </w:instrText>
            </w:r>
            <w:r>
              <w:rPr>
                <w:noProof/>
                <w:webHidden/>
              </w:rPr>
            </w:r>
            <w:r>
              <w:rPr>
                <w:noProof/>
                <w:webHidden/>
              </w:rPr>
              <w:fldChar w:fldCharType="separate"/>
            </w:r>
            <w:r>
              <w:rPr>
                <w:noProof/>
                <w:webHidden/>
              </w:rPr>
              <w:t>4</w:t>
            </w:r>
            <w:r>
              <w:rPr>
                <w:noProof/>
                <w:webHidden/>
              </w:rPr>
              <w:fldChar w:fldCharType="end"/>
            </w:r>
          </w:hyperlink>
        </w:p>
        <w:p w14:paraId="21040FE9" w14:textId="18270D43" w:rsidR="00435EDD" w:rsidRDefault="00435EDD">
          <w:pPr>
            <w:pStyle w:val="TOC2"/>
            <w:tabs>
              <w:tab w:val="right" w:leader="dot" w:pos="9350"/>
            </w:tabs>
            <w:rPr>
              <w:noProof/>
              <w:kern w:val="0"/>
              <w:sz w:val="22"/>
              <w:szCs w:val="22"/>
              <w:lang w:eastAsia="en-AU"/>
            </w:rPr>
          </w:pPr>
          <w:hyperlink w:anchor="_Toc27557776" w:history="1">
            <w:r w:rsidRPr="004E1D63">
              <w:rPr>
                <w:rStyle w:val="Hyperlink"/>
                <w:noProof/>
              </w:rPr>
              <w:t>Social and Ethical Issues</w:t>
            </w:r>
            <w:r>
              <w:rPr>
                <w:noProof/>
                <w:webHidden/>
              </w:rPr>
              <w:tab/>
            </w:r>
            <w:r>
              <w:rPr>
                <w:noProof/>
                <w:webHidden/>
              </w:rPr>
              <w:fldChar w:fldCharType="begin"/>
            </w:r>
            <w:r>
              <w:rPr>
                <w:noProof/>
                <w:webHidden/>
              </w:rPr>
              <w:instrText xml:space="preserve"> PAGEREF _Toc27557776 \h </w:instrText>
            </w:r>
            <w:r>
              <w:rPr>
                <w:noProof/>
                <w:webHidden/>
              </w:rPr>
            </w:r>
            <w:r>
              <w:rPr>
                <w:noProof/>
                <w:webHidden/>
              </w:rPr>
              <w:fldChar w:fldCharType="separate"/>
            </w:r>
            <w:r>
              <w:rPr>
                <w:noProof/>
                <w:webHidden/>
              </w:rPr>
              <w:t>5</w:t>
            </w:r>
            <w:r>
              <w:rPr>
                <w:noProof/>
                <w:webHidden/>
              </w:rPr>
              <w:fldChar w:fldCharType="end"/>
            </w:r>
          </w:hyperlink>
        </w:p>
        <w:p w14:paraId="33E31CF6" w14:textId="48623E44" w:rsidR="00435EDD" w:rsidRDefault="00435EDD">
          <w:pPr>
            <w:pStyle w:val="TOC3"/>
            <w:tabs>
              <w:tab w:val="right" w:leader="dot" w:pos="9350"/>
            </w:tabs>
            <w:rPr>
              <w:noProof/>
              <w:kern w:val="0"/>
              <w:sz w:val="22"/>
              <w:szCs w:val="22"/>
              <w:lang w:eastAsia="en-AU"/>
            </w:rPr>
          </w:pPr>
          <w:hyperlink w:anchor="_Toc27557777" w:history="1">
            <w:r w:rsidRPr="004E1D63">
              <w:rPr>
                <w:rStyle w:val="Hyperlink"/>
                <w:noProof/>
              </w:rPr>
              <w:t>Ethical(Disabilities etc.).</w:t>
            </w:r>
            <w:r>
              <w:rPr>
                <w:noProof/>
                <w:webHidden/>
              </w:rPr>
              <w:tab/>
            </w:r>
            <w:r>
              <w:rPr>
                <w:noProof/>
                <w:webHidden/>
              </w:rPr>
              <w:fldChar w:fldCharType="begin"/>
            </w:r>
            <w:r>
              <w:rPr>
                <w:noProof/>
                <w:webHidden/>
              </w:rPr>
              <w:instrText xml:space="preserve"> PAGEREF _Toc27557777 \h </w:instrText>
            </w:r>
            <w:r>
              <w:rPr>
                <w:noProof/>
                <w:webHidden/>
              </w:rPr>
            </w:r>
            <w:r>
              <w:rPr>
                <w:noProof/>
                <w:webHidden/>
              </w:rPr>
              <w:fldChar w:fldCharType="separate"/>
            </w:r>
            <w:r>
              <w:rPr>
                <w:noProof/>
                <w:webHidden/>
              </w:rPr>
              <w:t>5</w:t>
            </w:r>
            <w:r>
              <w:rPr>
                <w:noProof/>
                <w:webHidden/>
              </w:rPr>
              <w:fldChar w:fldCharType="end"/>
            </w:r>
          </w:hyperlink>
        </w:p>
        <w:p w14:paraId="2ADACF80" w14:textId="28BD6DC6" w:rsidR="00435EDD" w:rsidRDefault="00435EDD">
          <w:pPr>
            <w:pStyle w:val="TOC3"/>
            <w:tabs>
              <w:tab w:val="right" w:leader="dot" w:pos="9350"/>
            </w:tabs>
            <w:rPr>
              <w:noProof/>
              <w:kern w:val="0"/>
              <w:sz w:val="22"/>
              <w:szCs w:val="22"/>
              <w:lang w:eastAsia="en-AU"/>
            </w:rPr>
          </w:pPr>
          <w:hyperlink w:anchor="_Toc27557778" w:history="1">
            <w:r w:rsidRPr="004E1D63">
              <w:rPr>
                <w:rStyle w:val="Hyperlink"/>
                <w:noProof/>
              </w:rPr>
              <w:t>Social(Law).</w:t>
            </w:r>
            <w:r>
              <w:rPr>
                <w:noProof/>
                <w:webHidden/>
              </w:rPr>
              <w:tab/>
            </w:r>
            <w:r>
              <w:rPr>
                <w:noProof/>
                <w:webHidden/>
              </w:rPr>
              <w:fldChar w:fldCharType="begin"/>
            </w:r>
            <w:r>
              <w:rPr>
                <w:noProof/>
                <w:webHidden/>
              </w:rPr>
              <w:instrText xml:space="preserve"> PAGEREF _Toc27557778 \h </w:instrText>
            </w:r>
            <w:r>
              <w:rPr>
                <w:noProof/>
                <w:webHidden/>
              </w:rPr>
            </w:r>
            <w:r>
              <w:rPr>
                <w:noProof/>
                <w:webHidden/>
              </w:rPr>
              <w:fldChar w:fldCharType="separate"/>
            </w:r>
            <w:r>
              <w:rPr>
                <w:noProof/>
                <w:webHidden/>
              </w:rPr>
              <w:t>6</w:t>
            </w:r>
            <w:r>
              <w:rPr>
                <w:noProof/>
                <w:webHidden/>
              </w:rPr>
              <w:fldChar w:fldCharType="end"/>
            </w:r>
          </w:hyperlink>
        </w:p>
        <w:p w14:paraId="27573BF1" w14:textId="459331F0" w:rsidR="00435EDD" w:rsidRDefault="00435EDD">
          <w:pPr>
            <w:pStyle w:val="TOC1"/>
            <w:tabs>
              <w:tab w:val="right" w:leader="dot" w:pos="9350"/>
            </w:tabs>
            <w:rPr>
              <w:noProof/>
              <w:kern w:val="0"/>
              <w:sz w:val="22"/>
              <w:szCs w:val="22"/>
              <w:lang w:eastAsia="en-AU"/>
            </w:rPr>
          </w:pPr>
          <w:hyperlink w:anchor="_Toc27557779" w:history="1">
            <w:r w:rsidRPr="004E1D63">
              <w:rPr>
                <w:rStyle w:val="Hyperlink"/>
                <w:noProof/>
              </w:rPr>
              <w:t>References</w:t>
            </w:r>
            <w:r>
              <w:rPr>
                <w:noProof/>
                <w:webHidden/>
              </w:rPr>
              <w:tab/>
            </w:r>
            <w:r>
              <w:rPr>
                <w:noProof/>
                <w:webHidden/>
              </w:rPr>
              <w:fldChar w:fldCharType="begin"/>
            </w:r>
            <w:r>
              <w:rPr>
                <w:noProof/>
                <w:webHidden/>
              </w:rPr>
              <w:instrText xml:space="preserve"> PAGEREF _Toc27557779 \h </w:instrText>
            </w:r>
            <w:r>
              <w:rPr>
                <w:noProof/>
                <w:webHidden/>
              </w:rPr>
            </w:r>
            <w:r>
              <w:rPr>
                <w:noProof/>
                <w:webHidden/>
              </w:rPr>
              <w:fldChar w:fldCharType="separate"/>
            </w:r>
            <w:r>
              <w:rPr>
                <w:noProof/>
                <w:webHidden/>
              </w:rPr>
              <w:t>8</w:t>
            </w:r>
            <w:r>
              <w:rPr>
                <w:noProof/>
                <w:webHidden/>
              </w:rPr>
              <w:fldChar w:fldCharType="end"/>
            </w:r>
          </w:hyperlink>
        </w:p>
        <w:p w14:paraId="58A3493E" w14:textId="7CF69950" w:rsidR="00435EDD" w:rsidRDefault="00435EDD">
          <w:pPr>
            <w:pStyle w:val="TOC1"/>
            <w:tabs>
              <w:tab w:val="right" w:leader="dot" w:pos="9350"/>
            </w:tabs>
            <w:rPr>
              <w:noProof/>
              <w:kern w:val="0"/>
              <w:sz w:val="22"/>
              <w:szCs w:val="22"/>
              <w:lang w:eastAsia="en-AU"/>
            </w:rPr>
          </w:pPr>
          <w:hyperlink w:anchor="_Toc27557780" w:history="1">
            <w:r w:rsidRPr="004E1D63">
              <w:rPr>
                <w:rStyle w:val="Hyperlink"/>
                <w:noProof/>
              </w:rPr>
              <w:t>Footnotes</w:t>
            </w:r>
            <w:r>
              <w:rPr>
                <w:noProof/>
                <w:webHidden/>
              </w:rPr>
              <w:tab/>
            </w:r>
            <w:r>
              <w:rPr>
                <w:noProof/>
                <w:webHidden/>
              </w:rPr>
              <w:fldChar w:fldCharType="begin"/>
            </w:r>
            <w:r>
              <w:rPr>
                <w:noProof/>
                <w:webHidden/>
              </w:rPr>
              <w:instrText xml:space="preserve"> PAGEREF _Toc27557780 \h </w:instrText>
            </w:r>
            <w:r>
              <w:rPr>
                <w:noProof/>
                <w:webHidden/>
              </w:rPr>
            </w:r>
            <w:r>
              <w:rPr>
                <w:noProof/>
                <w:webHidden/>
              </w:rPr>
              <w:fldChar w:fldCharType="separate"/>
            </w:r>
            <w:r>
              <w:rPr>
                <w:noProof/>
                <w:webHidden/>
              </w:rPr>
              <w:t>9</w:t>
            </w:r>
            <w:r>
              <w:rPr>
                <w:noProof/>
                <w:webHidden/>
              </w:rPr>
              <w:fldChar w:fldCharType="end"/>
            </w:r>
          </w:hyperlink>
        </w:p>
        <w:p w14:paraId="0B3DAE50" w14:textId="612F5503" w:rsidR="00435EDD" w:rsidRDefault="00435EDD">
          <w:pPr>
            <w:pStyle w:val="TOC1"/>
            <w:tabs>
              <w:tab w:val="right" w:leader="dot" w:pos="9350"/>
            </w:tabs>
            <w:rPr>
              <w:noProof/>
              <w:kern w:val="0"/>
              <w:sz w:val="22"/>
              <w:szCs w:val="22"/>
              <w:lang w:eastAsia="en-AU"/>
            </w:rPr>
          </w:pPr>
          <w:hyperlink w:anchor="_Toc27557781" w:history="1">
            <w:r w:rsidRPr="004E1D63">
              <w:rPr>
                <w:rStyle w:val="Hyperlink"/>
                <w:noProof/>
              </w:rPr>
              <w:t>Tables</w:t>
            </w:r>
            <w:r>
              <w:rPr>
                <w:noProof/>
                <w:webHidden/>
              </w:rPr>
              <w:tab/>
            </w:r>
            <w:r>
              <w:rPr>
                <w:noProof/>
                <w:webHidden/>
              </w:rPr>
              <w:fldChar w:fldCharType="begin"/>
            </w:r>
            <w:r>
              <w:rPr>
                <w:noProof/>
                <w:webHidden/>
              </w:rPr>
              <w:instrText xml:space="preserve"> PAGEREF _Toc27557781 \h </w:instrText>
            </w:r>
            <w:r>
              <w:rPr>
                <w:noProof/>
                <w:webHidden/>
              </w:rPr>
            </w:r>
            <w:r>
              <w:rPr>
                <w:noProof/>
                <w:webHidden/>
              </w:rPr>
              <w:fldChar w:fldCharType="separate"/>
            </w:r>
            <w:r>
              <w:rPr>
                <w:noProof/>
                <w:webHidden/>
              </w:rPr>
              <w:t>10</w:t>
            </w:r>
            <w:r>
              <w:rPr>
                <w:noProof/>
                <w:webHidden/>
              </w:rPr>
              <w:fldChar w:fldCharType="end"/>
            </w:r>
          </w:hyperlink>
        </w:p>
        <w:p w14:paraId="5854DDEC" w14:textId="39EE33EA" w:rsidR="00435EDD" w:rsidRDefault="00435EDD">
          <w:pPr>
            <w:pStyle w:val="TOC1"/>
            <w:tabs>
              <w:tab w:val="right" w:leader="dot" w:pos="9350"/>
            </w:tabs>
            <w:rPr>
              <w:noProof/>
              <w:kern w:val="0"/>
              <w:sz w:val="22"/>
              <w:szCs w:val="22"/>
              <w:lang w:eastAsia="en-AU"/>
            </w:rPr>
          </w:pPr>
          <w:hyperlink w:anchor="_Toc27557782" w:history="1">
            <w:r w:rsidRPr="004E1D63">
              <w:rPr>
                <w:rStyle w:val="Hyperlink"/>
                <w:noProof/>
              </w:rPr>
              <w:t>Figures title:</w:t>
            </w:r>
            <w:r>
              <w:rPr>
                <w:noProof/>
                <w:webHidden/>
              </w:rPr>
              <w:tab/>
            </w:r>
            <w:r>
              <w:rPr>
                <w:noProof/>
                <w:webHidden/>
              </w:rPr>
              <w:fldChar w:fldCharType="begin"/>
            </w:r>
            <w:r>
              <w:rPr>
                <w:noProof/>
                <w:webHidden/>
              </w:rPr>
              <w:instrText xml:space="preserve"> PAGEREF _Toc27557782 \h </w:instrText>
            </w:r>
            <w:r>
              <w:rPr>
                <w:noProof/>
                <w:webHidden/>
              </w:rPr>
            </w:r>
            <w:r>
              <w:rPr>
                <w:noProof/>
                <w:webHidden/>
              </w:rPr>
              <w:fldChar w:fldCharType="separate"/>
            </w:r>
            <w:r>
              <w:rPr>
                <w:noProof/>
                <w:webHidden/>
              </w:rPr>
              <w:t>11</w:t>
            </w:r>
            <w:r>
              <w:rPr>
                <w:noProof/>
                <w:webHidden/>
              </w:rPr>
              <w:fldChar w:fldCharType="end"/>
            </w:r>
          </w:hyperlink>
        </w:p>
        <w:p w14:paraId="1587BB0A" w14:textId="4AD27CAD" w:rsidR="00D925BC" w:rsidRPr="00450778" w:rsidRDefault="00D925BC">
          <w:r w:rsidRPr="00450778">
            <w:rPr>
              <w:b/>
              <w:bCs/>
              <w:noProof/>
            </w:rPr>
            <w:fldChar w:fldCharType="end"/>
          </w:r>
        </w:p>
      </w:sdtContent>
    </w:sdt>
    <w:p w14:paraId="1DC70858" w14:textId="77777777" w:rsidR="00335117" w:rsidRPr="00450778" w:rsidRDefault="00335117">
      <w:pPr>
        <w:rPr>
          <w:rFonts w:asciiTheme="majorHAnsi" w:eastAsiaTheme="majorEastAsia" w:hAnsiTheme="majorHAnsi" w:cstheme="majorBidi"/>
        </w:rPr>
      </w:pPr>
      <w:r w:rsidRPr="00450778">
        <w:br w:type="page"/>
      </w:r>
    </w:p>
    <w:p w14:paraId="4667F106" w14:textId="752EC1A0" w:rsidR="00E81978" w:rsidRPr="00450778" w:rsidRDefault="00DA2862">
      <w:pPr>
        <w:pStyle w:val="SectionTitle"/>
      </w:pPr>
      <w:bookmarkStart w:id="0" w:name="_Toc27557771"/>
      <w:r w:rsidRPr="00450778">
        <w:lastRenderedPageBreak/>
        <w:t>Statement of Intent</w:t>
      </w:r>
      <w:bookmarkEnd w:id="0"/>
    </w:p>
    <w:p w14:paraId="1C964CA6" w14:textId="090A6151" w:rsidR="00E81978" w:rsidRDefault="00DB6BFA">
      <w:pPr>
        <w:pStyle w:val="NoSpacing"/>
        <w:rPr>
          <w:lang w:val="en-AU"/>
        </w:rPr>
      </w:pPr>
      <w:r w:rsidRPr="00DB6BFA">
        <w:rPr>
          <w:lang w:val="en-AU"/>
        </w:rPr>
        <w:t xml:space="preserve">Throughout the </w:t>
      </w:r>
      <w:r w:rsidR="008E4058">
        <w:rPr>
          <w:lang w:val="en-AU"/>
        </w:rPr>
        <w:t>major work</w:t>
      </w:r>
      <w:r w:rsidRPr="00DB6BFA">
        <w:rPr>
          <w:lang w:val="en-AU"/>
        </w:rPr>
        <w:t xml:space="preserve">, </w:t>
      </w:r>
      <w:r>
        <w:rPr>
          <w:lang w:val="en-AU"/>
        </w:rPr>
        <w:t>I</w:t>
      </w:r>
      <w:r w:rsidRPr="00DB6BFA">
        <w:rPr>
          <w:lang w:val="en-AU"/>
        </w:rPr>
        <w:t xml:space="preserve"> will develop </w:t>
      </w:r>
      <w:r w:rsidR="00547F21">
        <w:rPr>
          <w:lang w:val="en-AU"/>
        </w:rPr>
        <w:t xml:space="preserve">the </w:t>
      </w:r>
      <w:r w:rsidRPr="00DB6BFA">
        <w:rPr>
          <w:lang w:val="en-AU"/>
        </w:rPr>
        <w:t xml:space="preserve">skills </w:t>
      </w:r>
      <w:r w:rsidR="00547F21">
        <w:rPr>
          <w:lang w:val="en-AU"/>
        </w:rPr>
        <w:t xml:space="preserve">required </w:t>
      </w:r>
      <w:r w:rsidRPr="00DB6BFA">
        <w:rPr>
          <w:lang w:val="en-AU"/>
        </w:rPr>
        <w:t xml:space="preserve">in communication and project management, as well as </w:t>
      </w:r>
      <w:r w:rsidR="009E5AA0">
        <w:rPr>
          <w:lang w:val="en-AU"/>
        </w:rPr>
        <w:t xml:space="preserve">the </w:t>
      </w:r>
      <w:r w:rsidRPr="00DB6BFA">
        <w:rPr>
          <w:lang w:val="en-AU"/>
        </w:rPr>
        <w:t>skills</w:t>
      </w:r>
      <w:r w:rsidR="00A2770C">
        <w:rPr>
          <w:lang w:val="en-AU"/>
        </w:rPr>
        <w:t xml:space="preserve"> </w:t>
      </w:r>
      <w:r w:rsidRPr="00DB6BFA">
        <w:rPr>
          <w:lang w:val="en-AU"/>
        </w:rPr>
        <w:t xml:space="preserve">required for the design and development of </w:t>
      </w:r>
      <w:r w:rsidR="00137949">
        <w:rPr>
          <w:lang w:val="en-AU"/>
        </w:rPr>
        <w:t xml:space="preserve">a </w:t>
      </w:r>
      <w:r w:rsidRPr="00DB6BFA">
        <w:rPr>
          <w:lang w:val="en-AU"/>
        </w:rPr>
        <w:t>computer software</w:t>
      </w:r>
      <w:r w:rsidR="00A2770C">
        <w:rPr>
          <w:lang w:val="en-AU"/>
        </w:rPr>
        <w:t xml:space="preserve"> </w:t>
      </w:r>
      <w:r w:rsidR="00137949">
        <w:rPr>
          <w:lang w:val="en-AU"/>
        </w:rPr>
        <w:t xml:space="preserve">program. </w:t>
      </w:r>
      <w:r w:rsidR="004058FA">
        <w:rPr>
          <w:lang w:val="en-AU"/>
        </w:rPr>
        <w:t xml:space="preserve">I will do this </w:t>
      </w:r>
      <w:r w:rsidR="00A2770C">
        <w:rPr>
          <w:lang w:val="en-AU"/>
        </w:rPr>
        <w:t>through the</w:t>
      </w:r>
      <w:r w:rsidR="006979CC">
        <w:rPr>
          <w:lang w:val="en-AU"/>
        </w:rPr>
        <w:t xml:space="preserve"> development of a </w:t>
      </w:r>
      <w:r w:rsidR="00ED4CBA">
        <w:rPr>
          <w:lang w:val="en-AU"/>
        </w:rPr>
        <w:t xml:space="preserve">set of </w:t>
      </w:r>
      <w:r w:rsidR="004307AD">
        <w:rPr>
          <w:lang w:val="en-AU"/>
        </w:rPr>
        <w:t>requirement</w:t>
      </w:r>
      <w:r w:rsidR="00ED4CBA">
        <w:rPr>
          <w:lang w:val="en-AU"/>
        </w:rPr>
        <w:t>s</w:t>
      </w:r>
      <w:r w:rsidR="00885191">
        <w:rPr>
          <w:lang w:val="en-AU"/>
        </w:rPr>
        <w:t xml:space="preserve"> that will clarify </w:t>
      </w:r>
      <w:r w:rsidR="00EE05AF">
        <w:rPr>
          <w:lang w:val="en-AU"/>
        </w:rPr>
        <w:t xml:space="preserve">and </w:t>
      </w:r>
      <w:r w:rsidR="008010B2">
        <w:rPr>
          <w:lang w:val="en-AU"/>
        </w:rPr>
        <w:t xml:space="preserve">enable the planning </w:t>
      </w:r>
      <w:r w:rsidR="004908B9">
        <w:rPr>
          <w:lang w:val="en-AU"/>
        </w:rPr>
        <w:t>for</w:t>
      </w:r>
      <w:r w:rsidR="008010B2">
        <w:rPr>
          <w:lang w:val="en-AU"/>
        </w:rPr>
        <w:t xml:space="preserve"> </w:t>
      </w:r>
      <w:r w:rsidR="00885191">
        <w:rPr>
          <w:lang w:val="en-AU"/>
        </w:rPr>
        <w:t xml:space="preserve">the </w:t>
      </w:r>
      <w:r w:rsidR="00993277">
        <w:rPr>
          <w:lang w:val="en-AU"/>
        </w:rPr>
        <w:t>important constraints</w:t>
      </w:r>
      <w:r w:rsidR="00ED5A42">
        <w:rPr>
          <w:lang w:val="en-AU"/>
        </w:rPr>
        <w:t xml:space="preserve">, </w:t>
      </w:r>
      <w:r w:rsidR="0066567B">
        <w:rPr>
          <w:lang w:val="en-AU"/>
        </w:rPr>
        <w:t>features</w:t>
      </w:r>
      <w:r w:rsidR="00993277">
        <w:rPr>
          <w:lang w:val="en-AU"/>
        </w:rPr>
        <w:t xml:space="preserve"> and </w:t>
      </w:r>
      <w:r w:rsidR="004908B9">
        <w:rPr>
          <w:lang w:val="en-AU"/>
        </w:rPr>
        <w:t xml:space="preserve">architecture of the product.  </w:t>
      </w:r>
      <w:r w:rsidR="009771F0">
        <w:rPr>
          <w:lang w:val="en-AU"/>
        </w:rPr>
        <w:t xml:space="preserve"> </w:t>
      </w:r>
      <w:r w:rsidR="00915727">
        <w:rPr>
          <w:lang w:val="en-AU"/>
        </w:rPr>
        <w:t>The requirement</w:t>
      </w:r>
      <w:r w:rsidR="007715CF">
        <w:rPr>
          <w:lang w:val="en-AU"/>
        </w:rPr>
        <w:t>s</w:t>
      </w:r>
      <w:r w:rsidR="00915727">
        <w:rPr>
          <w:lang w:val="en-AU"/>
        </w:rPr>
        <w:t xml:space="preserve"> will form the basis for building </w:t>
      </w:r>
      <w:r w:rsidR="00EC6634">
        <w:rPr>
          <w:lang w:val="en-AU"/>
        </w:rPr>
        <w:t>a calculating engine in Fortran</w:t>
      </w:r>
      <w:r w:rsidR="009E1F7F">
        <w:rPr>
          <w:lang w:val="en-AU"/>
        </w:rPr>
        <w:t>,</w:t>
      </w:r>
      <w:r w:rsidR="00EC6634">
        <w:rPr>
          <w:lang w:val="en-AU"/>
        </w:rPr>
        <w:t xml:space="preserve"> </w:t>
      </w:r>
      <w:r w:rsidR="00E82A68">
        <w:rPr>
          <w:lang w:val="en-AU"/>
        </w:rPr>
        <w:t>an interface in Python</w:t>
      </w:r>
      <w:r w:rsidR="009E1F7F">
        <w:rPr>
          <w:lang w:val="en-AU"/>
        </w:rPr>
        <w:t xml:space="preserve"> and a</w:t>
      </w:r>
      <w:r w:rsidR="00F864EB">
        <w:rPr>
          <w:lang w:val="en-AU"/>
        </w:rPr>
        <w:t xml:space="preserve">n integration layer </w:t>
      </w:r>
      <w:r w:rsidR="008E2678">
        <w:rPr>
          <w:lang w:val="en-AU"/>
        </w:rPr>
        <w:t>to communicate between the two</w:t>
      </w:r>
      <w:r w:rsidR="00E82A68">
        <w:rPr>
          <w:lang w:val="en-AU"/>
        </w:rPr>
        <w:t xml:space="preserve">. </w:t>
      </w:r>
      <w:r w:rsidR="008A1C0D">
        <w:rPr>
          <w:lang w:val="en-AU"/>
        </w:rPr>
        <w:t>T</w:t>
      </w:r>
      <w:r w:rsidR="00A427BF">
        <w:rPr>
          <w:lang w:val="en-AU"/>
        </w:rPr>
        <w:t xml:space="preserve">he </w:t>
      </w:r>
      <w:r w:rsidR="00F038C9">
        <w:rPr>
          <w:lang w:val="en-AU"/>
        </w:rPr>
        <w:t xml:space="preserve">computer software solution will endeavour to perform physics calculations </w:t>
      </w:r>
      <w:r w:rsidR="006658B7">
        <w:rPr>
          <w:lang w:val="en-AU"/>
        </w:rPr>
        <w:t xml:space="preserve">and solve physical problems. </w:t>
      </w:r>
      <w:r w:rsidR="00C32310">
        <w:rPr>
          <w:lang w:val="en-AU"/>
        </w:rPr>
        <w:t>The aim is to embody the complex physical equations in Fortran</w:t>
      </w:r>
      <w:r w:rsidR="00330527">
        <w:rPr>
          <w:lang w:val="en-AU"/>
        </w:rPr>
        <w:t xml:space="preserve">. The Python </w:t>
      </w:r>
      <w:r w:rsidR="006910D4">
        <w:rPr>
          <w:lang w:val="en-AU"/>
        </w:rPr>
        <w:t xml:space="preserve">front end will be used as the interface for the user to access these complex calculations. </w:t>
      </w:r>
    </w:p>
    <w:p w14:paraId="6E4410C1" w14:textId="66791959" w:rsidR="00367EBE" w:rsidRPr="00450778" w:rsidRDefault="00DF2D38">
      <w:pPr>
        <w:pStyle w:val="NoSpacing"/>
        <w:rPr>
          <w:lang w:val="en-AU"/>
        </w:rPr>
      </w:pPr>
      <w:r>
        <w:rPr>
          <w:lang w:val="en-AU"/>
        </w:rPr>
        <w:t xml:space="preserve">I </w:t>
      </w:r>
      <w:r w:rsidR="00ED51BB">
        <w:rPr>
          <w:lang w:val="en-AU"/>
        </w:rPr>
        <w:t>as my social and ethical responsibili</w:t>
      </w:r>
      <w:r w:rsidR="004166FE">
        <w:rPr>
          <w:lang w:val="en-AU"/>
        </w:rPr>
        <w:t xml:space="preserve">ties require of me will not </w:t>
      </w:r>
      <w:r w:rsidR="001C22B2">
        <w:rPr>
          <w:lang w:val="en-AU"/>
        </w:rPr>
        <w:t xml:space="preserve">utilise </w:t>
      </w:r>
      <w:r w:rsidR="003D17F9">
        <w:rPr>
          <w:lang w:val="en-AU"/>
        </w:rPr>
        <w:t xml:space="preserve">code </w:t>
      </w:r>
      <w:r w:rsidR="00673572">
        <w:rPr>
          <w:lang w:val="en-AU"/>
        </w:rPr>
        <w:t xml:space="preserve">or documentation </w:t>
      </w:r>
      <w:r w:rsidR="003D17F9">
        <w:rPr>
          <w:lang w:val="en-AU"/>
        </w:rPr>
        <w:t>developed by o</w:t>
      </w:r>
      <w:r w:rsidR="00E012DB">
        <w:rPr>
          <w:lang w:val="en-AU"/>
        </w:rPr>
        <w:t xml:space="preserve">utside sources without </w:t>
      </w:r>
      <w:r w:rsidR="0035400F">
        <w:rPr>
          <w:lang w:val="en-AU"/>
        </w:rPr>
        <w:t>acknowledging their use</w:t>
      </w:r>
      <w:r w:rsidR="00E6266A">
        <w:rPr>
          <w:lang w:val="en-AU"/>
        </w:rPr>
        <w:t xml:space="preserve"> or implementation within my solution set. </w:t>
      </w:r>
      <w:r w:rsidR="005B426F">
        <w:rPr>
          <w:lang w:val="en-AU"/>
        </w:rPr>
        <w:t xml:space="preserve">I will </w:t>
      </w:r>
      <w:r w:rsidR="00915167">
        <w:rPr>
          <w:lang w:val="en-AU"/>
        </w:rPr>
        <w:t xml:space="preserve">work </w:t>
      </w:r>
      <w:r w:rsidR="004A077D">
        <w:rPr>
          <w:lang w:val="en-AU"/>
        </w:rPr>
        <w:t>a</w:t>
      </w:r>
      <w:r w:rsidR="00790A4B">
        <w:rPr>
          <w:lang w:val="en-AU"/>
        </w:rPr>
        <w:t xml:space="preserve">nd </w:t>
      </w:r>
      <w:r w:rsidR="005B426F">
        <w:rPr>
          <w:lang w:val="en-AU"/>
        </w:rPr>
        <w:t xml:space="preserve">finish this </w:t>
      </w:r>
      <w:r w:rsidR="00915167">
        <w:rPr>
          <w:lang w:val="en-AU"/>
        </w:rPr>
        <w:t>project in a timely manner</w:t>
      </w:r>
      <w:r w:rsidR="006D04CA">
        <w:rPr>
          <w:lang w:val="en-AU"/>
        </w:rPr>
        <w:t xml:space="preserve">, meeting the requirements </w:t>
      </w:r>
      <w:r w:rsidR="00487A67">
        <w:rPr>
          <w:lang w:val="en-AU"/>
        </w:rPr>
        <w:t>asked of me</w:t>
      </w:r>
      <w:r w:rsidR="00F0245A">
        <w:rPr>
          <w:lang w:val="en-AU"/>
        </w:rPr>
        <w:t xml:space="preserve">. </w:t>
      </w:r>
    </w:p>
    <w:p w14:paraId="4D072B22" w14:textId="77777777" w:rsidR="00E81978" w:rsidRPr="00450778" w:rsidRDefault="005D3A03">
      <w:r w:rsidRPr="00450778">
        <w:rPr>
          <w:rStyle w:val="Emphasis"/>
        </w:rPr>
        <w:t>Keywords</w:t>
      </w:r>
      <w:r w:rsidRPr="00450778">
        <w:t xml:space="preserve">:  </w:t>
      </w:r>
      <w:sdt>
        <w:sdtPr>
          <w:alias w:val="Keywords for abstract:"/>
          <w:tag w:val="Keywords for abstract:"/>
          <w:id w:val="1136374635"/>
          <w:placeholder>
            <w:docPart w:val="7B5BB5250CA542C89D070FDDC7C376D3"/>
          </w:placeholder>
          <w:temporary/>
          <w:showingPlcHdr/>
          <w15:appearance w15:val="hidden"/>
          <w:text/>
        </w:sdtPr>
        <w:sdtEndPr/>
        <w:sdtContent>
          <w:r w:rsidRPr="00450778">
            <w:t>[Click here to add keywords.]</w:t>
          </w:r>
        </w:sdtContent>
      </w:sdt>
    </w:p>
    <w:bookmarkStart w:id="1" w:name="_Toc27557772"/>
    <w:p w14:paraId="270EA559" w14:textId="60BBA977" w:rsidR="00E81978" w:rsidRPr="00450778" w:rsidRDefault="003303E3">
      <w:pPr>
        <w:pStyle w:val="SectionTitle"/>
      </w:pPr>
      <w:sdt>
        <w:sdtPr>
          <w:alias w:val="Section title:"/>
          <w:tag w:val="Section title:"/>
          <w:id w:val="984196707"/>
          <w:placeholder>
            <w:docPart w:val="27CF4CC640A24375B9A97C0B972966A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A2862" w:rsidRPr="00450778">
            <w:t>Major Project</w:t>
          </w:r>
        </w:sdtContent>
      </w:sdt>
      <w:bookmarkEnd w:id="1"/>
    </w:p>
    <w:p w14:paraId="6A01FDEF" w14:textId="09263A59" w:rsidR="00E81978" w:rsidRPr="00450778" w:rsidRDefault="00021735">
      <w:pPr>
        <w:pStyle w:val="Heading1"/>
      </w:pPr>
      <w:bookmarkStart w:id="2" w:name="_Toc27557773"/>
      <w:r w:rsidRPr="00450778">
        <w:t>Defining and Understanding the Problem</w:t>
      </w:r>
      <w:bookmarkEnd w:id="2"/>
    </w:p>
    <w:p w14:paraId="6977A040" w14:textId="77777777" w:rsidR="00E81978" w:rsidRPr="00450778" w:rsidRDefault="003303E3">
      <w:sdt>
        <w:sdtPr>
          <w:alias w:val="Paragraph text:"/>
          <w:tag w:val="Paragraph text:"/>
          <w:id w:val="1404798514"/>
          <w:placeholder>
            <w:docPart w:val="FDCDECA07B0C4658848C3EB8BB943F8A"/>
          </w:placeholder>
          <w:temporary/>
          <w:showingPlcHdr/>
          <w15:appearance w15:val="hidden"/>
          <w:text/>
        </w:sdtPr>
        <w:sdtEndPr/>
        <w:sdtContent>
          <w:r w:rsidR="005D3A03" w:rsidRPr="00450778">
            <w:t>[The first two heading levels get their own paragraph, as shown here.  Headings 3, 4, and 5 are run-in headings used at the beginning of the paragraph.]</w:t>
          </w:r>
        </w:sdtContent>
      </w:sdt>
    </w:p>
    <w:p w14:paraId="2D4B9CB4" w14:textId="4C8ED52B" w:rsidR="00E81978" w:rsidRPr="00450778" w:rsidRDefault="0037236A" w:rsidP="00C31D30">
      <w:pPr>
        <w:pStyle w:val="Heading2"/>
      </w:pPr>
      <w:bookmarkStart w:id="3" w:name="_Toc27557774"/>
      <w:r w:rsidRPr="00450778">
        <w:t xml:space="preserve">Generation </w:t>
      </w:r>
      <w:r w:rsidR="00301F3A" w:rsidRPr="00450778">
        <w:t>of Ideas</w:t>
      </w:r>
      <w:r w:rsidR="005D3A03" w:rsidRPr="00450778">
        <w:rPr>
          <w:rStyle w:val="FootnoteReference"/>
        </w:rPr>
        <w:t>1</w:t>
      </w:r>
      <w:bookmarkEnd w:id="3"/>
    </w:p>
    <w:p w14:paraId="48C77CFB" w14:textId="766EEDF4" w:rsidR="00E81978" w:rsidRPr="00450778" w:rsidRDefault="00A11C41" w:rsidP="00E41997">
      <w:pPr>
        <w:pStyle w:val="NoSpacing"/>
        <w:numPr>
          <w:ilvl w:val="0"/>
          <w:numId w:val="16"/>
        </w:numPr>
        <w:rPr>
          <w:lang w:val="en-AU"/>
        </w:rPr>
      </w:pPr>
      <w:r w:rsidRPr="00450778">
        <w:rPr>
          <w:lang w:val="en-AU"/>
        </w:rPr>
        <w:t>Physics calculator</w:t>
      </w:r>
    </w:p>
    <w:p w14:paraId="18AB910B" w14:textId="1F467C35" w:rsidR="00A11C41" w:rsidRDefault="00E3049A" w:rsidP="00654926">
      <w:pPr>
        <w:pStyle w:val="NoSpacing"/>
        <w:ind w:left="720"/>
        <w:rPr>
          <w:lang w:val="en-AU"/>
        </w:rPr>
      </w:pPr>
      <w:r w:rsidRPr="00450778">
        <w:rPr>
          <w:lang w:val="en-AU"/>
        </w:rPr>
        <w:t>A program which allows</w:t>
      </w:r>
      <w:r w:rsidR="00DF6BFA" w:rsidRPr="00450778">
        <w:rPr>
          <w:lang w:val="en-AU"/>
        </w:rPr>
        <w:t xml:space="preserve"> a</w:t>
      </w:r>
      <w:r w:rsidRPr="00450778">
        <w:rPr>
          <w:lang w:val="en-AU"/>
        </w:rPr>
        <w:t xml:space="preserve"> </w:t>
      </w:r>
      <w:r w:rsidR="003E1BDC">
        <w:rPr>
          <w:lang w:val="en-AU"/>
        </w:rPr>
        <w:t>free from, notepad</w:t>
      </w:r>
      <w:r w:rsidR="00DF6BFA" w:rsidRPr="00450778">
        <w:rPr>
          <w:lang w:val="en-AU"/>
        </w:rPr>
        <w:t xml:space="preserve"> style</w:t>
      </w:r>
      <w:r w:rsidRPr="00450778">
        <w:rPr>
          <w:lang w:val="en-AU"/>
        </w:rPr>
        <w:t xml:space="preserve"> workflow regarding </w:t>
      </w:r>
      <w:r w:rsidR="00F140E4" w:rsidRPr="00450778">
        <w:rPr>
          <w:lang w:val="en-AU"/>
        </w:rPr>
        <w:t xml:space="preserve">solving HSC Stage 6 </w:t>
      </w:r>
      <w:r w:rsidR="00DF6BFA" w:rsidRPr="00450778">
        <w:rPr>
          <w:lang w:val="en-AU"/>
        </w:rPr>
        <w:t xml:space="preserve">physics problems. This allows users to </w:t>
      </w:r>
      <w:r w:rsidR="00450778" w:rsidRPr="00450778">
        <w:rPr>
          <w:lang w:val="en-AU"/>
        </w:rPr>
        <w:t xml:space="preserve">utilise all </w:t>
      </w:r>
      <w:r w:rsidR="007E67CD">
        <w:rPr>
          <w:lang w:val="en-AU"/>
        </w:rPr>
        <w:t>aspects of the HSC 2019 Data/Formula Sheet</w:t>
      </w:r>
      <w:r w:rsidR="00371EC6">
        <w:rPr>
          <w:lang w:val="en-AU"/>
        </w:rPr>
        <w:t xml:space="preserve"> by providing an environment </w:t>
      </w:r>
      <w:r w:rsidR="003C6C94">
        <w:rPr>
          <w:lang w:val="en-AU"/>
        </w:rPr>
        <w:t xml:space="preserve">where they can access </w:t>
      </w:r>
      <w:r w:rsidR="00044E9D">
        <w:rPr>
          <w:lang w:val="en-AU"/>
        </w:rPr>
        <w:t xml:space="preserve">necessary data and </w:t>
      </w:r>
      <w:r w:rsidR="004756F2">
        <w:rPr>
          <w:lang w:val="en-AU"/>
        </w:rPr>
        <w:t>formulas</w:t>
      </w:r>
      <w:r w:rsidR="00A71AE1">
        <w:rPr>
          <w:lang w:val="en-AU"/>
        </w:rPr>
        <w:t xml:space="preserve"> </w:t>
      </w:r>
    </w:p>
    <w:p w14:paraId="09B5EE43" w14:textId="5A8E2FA3" w:rsidR="002D78F9" w:rsidRDefault="00922E68" w:rsidP="002D78F9">
      <w:pPr>
        <w:pStyle w:val="NoSpacing"/>
        <w:numPr>
          <w:ilvl w:val="0"/>
          <w:numId w:val="18"/>
        </w:numPr>
        <w:rPr>
          <w:lang w:val="en-AU"/>
        </w:rPr>
      </w:pPr>
      <w:r>
        <w:rPr>
          <w:lang w:val="en-AU"/>
        </w:rPr>
        <w:t>Mathematical Calculator</w:t>
      </w:r>
    </w:p>
    <w:p w14:paraId="1BC664FF" w14:textId="03D86591" w:rsidR="00A400EB" w:rsidRDefault="00A400EB" w:rsidP="00A400EB">
      <w:pPr>
        <w:pStyle w:val="NoSpacing"/>
        <w:ind w:left="720"/>
        <w:rPr>
          <w:lang w:val="en-AU"/>
        </w:rPr>
      </w:pPr>
      <w:r>
        <w:rPr>
          <w:lang w:val="en-AU"/>
        </w:rPr>
        <w:t xml:space="preserve">A program which </w:t>
      </w:r>
      <w:r w:rsidR="00AE317D">
        <w:rPr>
          <w:lang w:val="en-AU"/>
        </w:rPr>
        <w:t xml:space="preserve">provides </w:t>
      </w:r>
      <w:r w:rsidR="00435EDD">
        <w:rPr>
          <w:lang w:val="en-AU"/>
        </w:rPr>
        <w:t>an</w:t>
      </w:r>
      <w:r w:rsidR="00AE317D">
        <w:rPr>
          <w:lang w:val="en-AU"/>
        </w:rPr>
        <w:t xml:space="preserve"> </w:t>
      </w:r>
      <w:r w:rsidR="000B584B">
        <w:rPr>
          <w:lang w:val="en-AU"/>
        </w:rPr>
        <w:t xml:space="preserve">unobstructed </w:t>
      </w:r>
      <w:r w:rsidR="00C83A9B">
        <w:rPr>
          <w:lang w:val="en-AU"/>
        </w:rPr>
        <w:t xml:space="preserve">and limitless </w:t>
      </w:r>
      <w:r w:rsidR="00921500">
        <w:rPr>
          <w:lang w:val="en-AU"/>
        </w:rPr>
        <w:t xml:space="preserve">environment </w:t>
      </w:r>
      <w:r w:rsidR="007D0424">
        <w:rPr>
          <w:lang w:val="en-AU"/>
        </w:rPr>
        <w:t xml:space="preserve">for a </w:t>
      </w:r>
      <w:r w:rsidR="008B58F4">
        <w:rPr>
          <w:lang w:val="en-AU"/>
        </w:rPr>
        <w:t xml:space="preserve">multitude of mathematical </w:t>
      </w:r>
      <w:r w:rsidR="00AB15DE">
        <w:rPr>
          <w:lang w:val="en-AU"/>
        </w:rPr>
        <w:t xml:space="preserve">and scientific </w:t>
      </w:r>
      <w:r w:rsidR="00F9733E">
        <w:rPr>
          <w:lang w:val="en-AU"/>
        </w:rPr>
        <w:t xml:space="preserve">calculations. This software will provide </w:t>
      </w:r>
      <w:r w:rsidR="009F7DF3">
        <w:rPr>
          <w:lang w:val="en-AU"/>
        </w:rPr>
        <w:t xml:space="preserve">a base level </w:t>
      </w:r>
      <w:r w:rsidR="00B33995">
        <w:rPr>
          <w:lang w:val="en-AU"/>
        </w:rPr>
        <w:t xml:space="preserve">HSC </w:t>
      </w:r>
      <w:r w:rsidR="00412D06">
        <w:rPr>
          <w:lang w:val="en-AU"/>
        </w:rPr>
        <w:t xml:space="preserve">Formula sheet package, importable and </w:t>
      </w:r>
      <w:r w:rsidR="00947347">
        <w:rPr>
          <w:lang w:val="en-AU"/>
        </w:rPr>
        <w:t xml:space="preserve">utilisable within the </w:t>
      </w:r>
      <w:r w:rsidR="00E53F14">
        <w:rPr>
          <w:lang w:val="en-AU"/>
        </w:rPr>
        <w:t>base software package.</w:t>
      </w:r>
    </w:p>
    <w:p w14:paraId="5E520E41" w14:textId="62138012" w:rsidR="000267A1" w:rsidRDefault="00E63F7D" w:rsidP="006324B0">
      <w:pPr>
        <w:pStyle w:val="NoSpacing"/>
        <w:numPr>
          <w:ilvl w:val="0"/>
          <w:numId w:val="18"/>
        </w:numPr>
        <w:rPr>
          <w:lang w:val="en-AU"/>
        </w:rPr>
      </w:pPr>
      <w:r>
        <w:rPr>
          <w:lang w:val="en-AU"/>
        </w:rPr>
        <w:t>Basic Calculator</w:t>
      </w:r>
    </w:p>
    <w:p w14:paraId="212514C6" w14:textId="292F2A98" w:rsidR="00E63F7D" w:rsidRPr="00450778" w:rsidRDefault="00E63F7D" w:rsidP="00E63F7D">
      <w:pPr>
        <w:pStyle w:val="NoSpacing"/>
        <w:ind w:left="720"/>
        <w:rPr>
          <w:lang w:val="en-AU"/>
        </w:rPr>
      </w:pPr>
      <w:r>
        <w:rPr>
          <w:lang w:val="en-AU"/>
        </w:rPr>
        <w:t xml:space="preserve">A program which emulates the functioning of a standard basic calculator. This software could provide the </w:t>
      </w:r>
      <w:r w:rsidR="00435EDD">
        <w:rPr>
          <w:lang w:val="en-AU"/>
        </w:rPr>
        <w:t>same functionality as existing basic calculators while also providing new packages to expand the functionality of the program e.g. scientific calculator, units convertor.</w:t>
      </w:r>
    </w:p>
    <w:p w14:paraId="0F3E5250" w14:textId="359FF337" w:rsidR="00301F3A" w:rsidRPr="00450778" w:rsidRDefault="00C70A95" w:rsidP="00301F3A">
      <w:pPr>
        <w:pStyle w:val="Heading2"/>
      </w:pPr>
      <w:bookmarkStart w:id="4" w:name="_Toc27557775"/>
      <w:r w:rsidRPr="00450778">
        <w:t>Gantt Chart</w:t>
      </w:r>
      <w:bookmarkEnd w:id="4"/>
    </w:p>
    <w:sdt>
      <w:sdtPr>
        <w:rPr>
          <w:lang w:val="en-AU"/>
        </w:rPr>
        <w:alias w:val="Paragraph text:"/>
        <w:tag w:val="Paragraph text:"/>
        <w:id w:val="-1992861590"/>
        <w:placeholder>
          <w:docPart w:val="79FA2FFAE4EB407DA0596C927F17A6E9"/>
        </w:placeholder>
        <w:temporary/>
        <w:showingPlcHdr/>
        <w15:appearance w15:val="hidden"/>
      </w:sdtPr>
      <w:sdtEndPr/>
      <w:sdtContent>
        <w:p w14:paraId="220C155A" w14:textId="102ACB7E" w:rsidR="00301F3A" w:rsidRPr="00450778" w:rsidRDefault="00301F3A" w:rsidP="00301F3A">
          <w:pPr>
            <w:pStyle w:val="NoSpacing"/>
            <w:rPr>
              <w:lang w:val="en-AU"/>
            </w:rPr>
          </w:pPr>
          <w:r w:rsidRPr="00450778">
            <w:rPr>
              <w:lang w:val="en-AU"/>
            </w:rPr>
            <w:t>[To add a table of contents (TOC), apply the appropriate heading style to just the heading text at the start of a paragraph and it will show up in your TOC.  To do this, select the text for your heading.  Then, on the Home tab, in the Styles gallery, click the style you need.]</w:t>
          </w:r>
        </w:p>
      </w:sdtContent>
    </w:sdt>
    <w:p w14:paraId="11816CDC" w14:textId="77777777" w:rsidR="00C70A95" w:rsidRPr="00450778" w:rsidRDefault="00C70A95" w:rsidP="00C31D30">
      <w:pPr>
        <w:pStyle w:val="Heading3"/>
      </w:pPr>
    </w:p>
    <w:p w14:paraId="2AC23B2D" w14:textId="03420698" w:rsidR="00C70A95" w:rsidRPr="00450778" w:rsidRDefault="00C70A95" w:rsidP="006D59D0">
      <w:pPr>
        <w:pStyle w:val="Heading2"/>
      </w:pPr>
      <w:bookmarkStart w:id="5" w:name="_Toc27557776"/>
      <w:r w:rsidRPr="00450778">
        <w:t>Social and Ethical Issues</w:t>
      </w:r>
      <w:bookmarkEnd w:id="5"/>
    </w:p>
    <w:p w14:paraId="28128FFD" w14:textId="7E2B0F19" w:rsidR="00355DCA" w:rsidRPr="00450778" w:rsidRDefault="00C70A95" w:rsidP="00C70A95">
      <w:pPr>
        <w:pStyle w:val="Heading3"/>
      </w:pPr>
      <w:r w:rsidRPr="00450778">
        <w:t xml:space="preserve"> </w:t>
      </w:r>
      <w:bookmarkStart w:id="6" w:name="_Toc27557777"/>
      <w:r w:rsidR="00EE1195">
        <w:t>Ethical</w:t>
      </w:r>
      <w:r w:rsidR="00AF44C3">
        <w:t>(</w:t>
      </w:r>
      <w:r w:rsidR="00381ED9">
        <w:t>Disabilities etc.</w:t>
      </w:r>
      <w:r w:rsidR="00AF44C3">
        <w:t>)</w:t>
      </w:r>
      <w:r w:rsidR="00355DCA" w:rsidRPr="00450778">
        <w:t>.</w:t>
      </w:r>
      <w:bookmarkEnd w:id="6"/>
    </w:p>
    <w:p w14:paraId="6B2A987A" w14:textId="768016D0" w:rsidR="00E81978" w:rsidRDefault="0073635B" w:rsidP="0073635B">
      <w:pPr>
        <w:pStyle w:val="ListParagraph"/>
        <w:numPr>
          <w:ilvl w:val="0"/>
          <w:numId w:val="22"/>
        </w:numPr>
      </w:pPr>
      <w:r>
        <w:t>Ergonomics</w:t>
      </w:r>
    </w:p>
    <w:p w14:paraId="44D9CB9F" w14:textId="7E20B670" w:rsidR="007D70D1" w:rsidRDefault="00EE1195" w:rsidP="007D70D1">
      <w:pPr>
        <w:pStyle w:val="ListParagraph"/>
        <w:ind w:left="1440"/>
      </w:pPr>
      <w:r>
        <w:t xml:space="preserve">The developer of this software solution maintains </w:t>
      </w:r>
      <w:r w:rsidR="00435EDD">
        <w:t>a</w:t>
      </w:r>
      <w:r>
        <w:t xml:space="preserve"> </w:t>
      </w:r>
      <w:bookmarkStart w:id="7" w:name="_GoBack"/>
      <w:bookmarkEnd w:id="7"/>
      <w:r>
        <w:t>non-compulsory responsibility to develop and design their program to establish a healthy relationship between humans and their environments.</w:t>
      </w:r>
    </w:p>
    <w:p w14:paraId="46E4A1C6" w14:textId="535B3F2D" w:rsidR="000E2B0A" w:rsidRDefault="000E2B0A" w:rsidP="007D70D1">
      <w:pPr>
        <w:pStyle w:val="ListParagraph"/>
        <w:ind w:left="1440"/>
      </w:pPr>
      <w:r>
        <w:t>The design of a GUI establishes to be the largest factor effecting the users experience acting as the deciding factor between different products of similar functionality. GUIs should, if designed correctly, offer an intuitive environment which is both consistent and easily learnt.</w:t>
      </w:r>
    </w:p>
    <w:p w14:paraId="6E937F28" w14:textId="77BA6755" w:rsidR="00E63F7D" w:rsidRDefault="00E63F7D" w:rsidP="007D70D1">
      <w:pPr>
        <w:pStyle w:val="ListParagraph"/>
        <w:ind w:left="1440"/>
      </w:pPr>
      <w:r>
        <w:t>Good practices include: following industry standards, correct utilisation of GUI elements, proper colour distribution and consistent pallets, readable fonts, undo/reversing actions e.g. back buttons, and Alt text for the visually impaired.</w:t>
      </w:r>
    </w:p>
    <w:p w14:paraId="272FF1E1" w14:textId="4F0AD477" w:rsidR="000E2B0A" w:rsidRDefault="000E2B0A" w:rsidP="000E2B0A">
      <w:pPr>
        <w:pStyle w:val="ListParagraph"/>
        <w:numPr>
          <w:ilvl w:val="0"/>
          <w:numId w:val="22"/>
        </w:numPr>
      </w:pPr>
      <w:r>
        <w:t>Malicious Heuristics</w:t>
      </w:r>
      <w:r w:rsidR="00E63F7D">
        <w:t xml:space="preserve"> or Programming</w:t>
      </w:r>
    </w:p>
    <w:p w14:paraId="6D85C067" w14:textId="67003B8A" w:rsidR="00E63F7D" w:rsidRDefault="00E63F7D" w:rsidP="00E63F7D">
      <w:pPr>
        <w:pStyle w:val="ListParagraph"/>
        <w:ind w:left="1440"/>
      </w:pPr>
      <w:r>
        <w:t xml:space="preserve">The nature of the operation of this software is that it will need to access locations within memory to open, </w:t>
      </w:r>
      <w:r>
        <w:t>read</w:t>
      </w:r>
      <w:r>
        <w:t>, write and close files and data. While it is not a requirement for implementation of good file operation and handling procedures e.g. close files after utilisation, the developer should, for both the benefit of the user and themselves, apply hardware utilisation paradigms when handling externally stored data.</w:t>
      </w:r>
    </w:p>
    <w:p w14:paraId="55E59EF3" w14:textId="77777777" w:rsidR="000E2B0A" w:rsidRPr="00450778" w:rsidRDefault="000E2B0A" w:rsidP="000E2B0A">
      <w:pPr>
        <w:pStyle w:val="ListParagraph"/>
        <w:ind w:left="1440"/>
      </w:pPr>
    </w:p>
    <w:p w14:paraId="42B37086" w14:textId="2D47D921" w:rsidR="00751303" w:rsidRPr="00751303" w:rsidRDefault="00EE1195" w:rsidP="00751303">
      <w:pPr>
        <w:pStyle w:val="Heading3"/>
      </w:pPr>
      <w:bookmarkStart w:id="8" w:name="_Toc27557778"/>
      <w:r>
        <w:lastRenderedPageBreak/>
        <w:t>Social</w:t>
      </w:r>
      <w:r w:rsidR="00AF44C3">
        <w:t>(Law)</w:t>
      </w:r>
      <w:r w:rsidR="00501091" w:rsidRPr="00450778">
        <w:t>.</w:t>
      </w:r>
      <w:bookmarkEnd w:id="8"/>
    </w:p>
    <w:p w14:paraId="6EFD6C3B" w14:textId="4E02A153" w:rsidR="00501091" w:rsidRPr="00132979" w:rsidRDefault="002600E8" w:rsidP="004F3DA2">
      <w:pPr>
        <w:pStyle w:val="ListParagraph"/>
        <w:numPr>
          <w:ilvl w:val="0"/>
          <w:numId w:val="21"/>
        </w:numPr>
        <w:rPr>
          <w:b/>
          <w:bCs/>
        </w:rPr>
      </w:pPr>
      <w:r>
        <w:t>Pri</w:t>
      </w:r>
      <w:r w:rsidR="00571C2D">
        <w:t>vacy</w:t>
      </w:r>
    </w:p>
    <w:p w14:paraId="55F3D78D" w14:textId="2F9B93E9" w:rsidR="00132979" w:rsidRPr="000545AB" w:rsidRDefault="00736E44" w:rsidP="00132979">
      <w:pPr>
        <w:pStyle w:val="ListParagraph"/>
        <w:ind w:left="1440"/>
        <w:rPr>
          <w:b/>
          <w:bCs/>
        </w:rPr>
      </w:pPr>
      <w:r>
        <w:t>The product is stand alone and does not interact with the internet</w:t>
      </w:r>
      <w:r w:rsidR="008957A8">
        <w:t xml:space="preserve"> and</w:t>
      </w:r>
      <w:r>
        <w:t xml:space="preserve"> does not </w:t>
      </w:r>
      <w:r w:rsidR="007F29AC">
        <w:t>gather personal data</w:t>
      </w:r>
      <w:r w:rsidR="002732E1">
        <w:t xml:space="preserve">. </w:t>
      </w:r>
      <w:r w:rsidR="003C3C2B">
        <w:t>The</w:t>
      </w:r>
      <w:r w:rsidR="005347DE">
        <w:t xml:space="preserve"> product will not </w:t>
      </w:r>
      <w:r w:rsidR="00D64295">
        <w:t xml:space="preserve">collect </w:t>
      </w:r>
      <w:r w:rsidR="008957A8">
        <w:t xml:space="preserve">any </w:t>
      </w:r>
      <w:r w:rsidR="00D64295">
        <w:t xml:space="preserve">user </w:t>
      </w:r>
      <w:r w:rsidR="008F4390">
        <w:t>data or distribute this data</w:t>
      </w:r>
      <w:r w:rsidR="0060565E">
        <w:t xml:space="preserve"> without the explicit consent of the user</w:t>
      </w:r>
      <w:r w:rsidR="00C9278D">
        <w:t xml:space="preserve"> by providing </w:t>
      </w:r>
      <w:r w:rsidR="00F60149">
        <w:t xml:space="preserve">an end user agreement that </w:t>
      </w:r>
      <w:r w:rsidR="00840F35">
        <w:t>provides these terms</w:t>
      </w:r>
      <w:r w:rsidR="00AF1DF1">
        <w:t xml:space="preserve"> of service.</w:t>
      </w:r>
    </w:p>
    <w:p w14:paraId="50F3CE70" w14:textId="7E2B5CAD" w:rsidR="00CF5885" w:rsidRPr="00DB63E2" w:rsidRDefault="00751303" w:rsidP="00DB63E2">
      <w:pPr>
        <w:pStyle w:val="ListParagraph"/>
        <w:numPr>
          <w:ilvl w:val="0"/>
          <w:numId w:val="21"/>
        </w:numPr>
        <w:rPr>
          <w:b/>
          <w:bCs/>
        </w:rPr>
      </w:pPr>
      <w:r>
        <w:t>Regulatory</w:t>
      </w:r>
    </w:p>
    <w:p w14:paraId="608F5B72" w14:textId="629D97D9" w:rsidR="00DB63E2" w:rsidRPr="00DB63E2" w:rsidRDefault="00637377" w:rsidP="00DB63E2">
      <w:pPr>
        <w:pStyle w:val="ListParagraph"/>
        <w:ind w:left="1440"/>
        <w:rPr>
          <w:b/>
          <w:bCs/>
        </w:rPr>
      </w:pPr>
      <w:r>
        <w:t>T</w:t>
      </w:r>
      <w:r w:rsidR="00C70699">
        <w:t xml:space="preserve">he provider makes available the </w:t>
      </w:r>
      <w:r w:rsidR="00AF1DF1">
        <w:t xml:space="preserve">product </w:t>
      </w:r>
      <w:r w:rsidR="009D1160">
        <w:t>as is</w:t>
      </w:r>
      <w:r w:rsidR="00DE0C4E">
        <w:t xml:space="preserve">. </w:t>
      </w:r>
      <w:r w:rsidR="00DC758D">
        <w:t xml:space="preserve">Any </w:t>
      </w:r>
      <w:r w:rsidR="000A03A3">
        <w:t xml:space="preserve">regulatory </w:t>
      </w:r>
      <w:r w:rsidR="00FE654A">
        <w:t xml:space="preserve">requirements set out by </w:t>
      </w:r>
      <w:r w:rsidR="00DC059F">
        <w:t xml:space="preserve">authorities outside the </w:t>
      </w:r>
      <w:r w:rsidR="006E5AC1">
        <w:t xml:space="preserve">bounds of the </w:t>
      </w:r>
      <w:r w:rsidR="001D1D00">
        <w:t xml:space="preserve">normal </w:t>
      </w:r>
      <w:r w:rsidR="006E5AC1">
        <w:t>use of the product is the users responsibility</w:t>
      </w:r>
      <w:r w:rsidR="00D15390">
        <w:t xml:space="preserve"> to comply</w:t>
      </w:r>
      <w:r>
        <w:t xml:space="preserve"> with</w:t>
      </w:r>
      <w:r w:rsidR="00D15390">
        <w:t xml:space="preserve">. </w:t>
      </w:r>
      <w:r w:rsidR="00373323">
        <w:t xml:space="preserve">This </w:t>
      </w:r>
      <w:r w:rsidR="0028571C">
        <w:t xml:space="preserve">does not </w:t>
      </w:r>
      <w:r w:rsidR="007A5239">
        <w:t xml:space="preserve">exclude </w:t>
      </w:r>
      <w:r w:rsidR="00873F66">
        <w:t xml:space="preserve">the providers responsibility </w:t>
      </w:r>
      <w:r w:rsidR="00BC7D32">
        <w:t xml:space="preserve">to comply with </w:t>
      </w:r>
      <w:r w:rsidR="002C0197">
        <w:t xml:space="preserve">any existing law or </w:t>
      </w:r>
      <w:r w:rsidR="00985426">
        <w:t xml:space="preserve">regulation or </w:t>
      </w:r>
      <w:r w:rsidR="002C0197">
        <w:t xml:space="preserve">changes to those laws </w:t>
      </w:r>
      <w:r w:rsidR="00985426">
        <w:t>from time to time.</w:t>
      </w:r>
      <w:r w:rsidR="00DB63E2">
        <w:t xml:space="preserve"> </w:t>
      </w:r>
    </w:p>
    <w:p w14:paraId="1E984C98" w14:textId="3CBD46B1" w:rsidR="00571C2D" w:rsidRPr="004C1ABF" w:rsidRDefault="001E7D61" w:rsidP="004F3DA2">
      <w:pPr>
        <w:pStyle w:val="ListParagraph"/>
        <w:numPr>
          <w:ilvl w:val="0"/>
          <w:numId w:val="21"/>
        </w:numPr>
        <w:rPr>
          <w:b/>
          <w:bCs/>
        </w:rPr>
      </w:pPr>
      <w:r>
        <w:t>Copyright</w:t>
      </w:r>
    </w:p>
    <w:p w14:paraId="444DCED0" w14:textId="7456E8C6" w:rsidR="004C1ABF" w:rsidRPr="001E7D61" w:rsidRDefault="004C1ABF" w:rsidP="004C1ABF">
      <w:pPr>
        <w:pStyle w:val="ListParagraph"/>
        <w:ind w:left="1440"/>
        <w:rPr>
          <w:b/>
          <w:bCs/>
        </w:rPr>
      </w:pPr>
      <w:r>
        <w:t xml:space="preserve">By providing functionalities that are </w:t>
      </w:r>
      <w:r w:rsidR="00221D75">
        <w:t xml:space="preserve">already present in existing </w:t>
      </w:r>
      <w:r w:rsidR="00EE0F7F">
        <w:t xml:space="preserve">external </w:t>
      </w:r>
      <w:r w:rsidR="00221D75">
        <w:t>solutions</w:t>
      </w:r>
      <w:r w:rsidR="004D19E0">
        <w:t>, th</w:t>
      </w:r>
      <w:r w:rsidR="00DB168A">
        <w:t>e developed solution</w:t>
      </w:r>
      <w:r w:rsidR="00221D75">
        <w:t xml:space="preserve"> </w:t>
      </w:r>
      <w:r w:rsidR="00EE0F7F">
        <w:t xml:space="preserve">may breach certain copyrights held by the </w:t>
      </w:r>
      <w:r w:rsidR="008B674F">
        <w:t xml:space="preserve">developers of such </w:t>
      </w:r>
      <w:r w:rsidR="001633ED">
        <w:t xml:space="preserve">external </w:t>
      </w:r>
      <w:r w:rsidR="008B674F">
        <w:t xml:space="preserve">solutions. </w:t>
      </w:r>
      <w:r w:rsidR="004851AD">
        <w:t xml:space="preserve">These </w:t>
      </w:r>
      <w:r w:rsidR="00F472F6">
        <w:t xml:space="preserve">functionality </w:t>
      </w:r>
      <w:r w:rsidR="00294094">
        <w:t>infringements</w:t>
      </w:r>
      <w:r w:rsidR="00F472F6">
        <w:t xml:space="preserve"> can </w:t>
      </w:r>
      <w:r w:rsidR="00884316">
        <w:t xml:space="preserve">include: replications of GUIs, </w:t>
      </w:r>
      <w:r w:rsidR="00357BD5">
        <w:t xml:space="preserve">in-house algorithms, </w:t>
      </w:r>
      <w:r w:rsidR="00096790">
        <w:t>the solution used within the product.</w:t>
      </w:r>
    </w:p>
    <w:p w14:paraId="6E9ACFF5" w14:textId="3DBAD608" w:rsidR="001E7D61" w:rsidRPr="006748AC" w:rsidRDefault="001E7D61" w:rsidP="004F3DA2">
      <w:pPr>
        <w:pStyle w:val="ListParagraph"/>
        <w:numPr>
          <w:ilvl w:val="0"/>
          <w:numId w:val="21"/>
        </w:numPr>
        <w:rPr>
          <w:b/>
          <w:bCs/>
        </w:rPr>
      </w:pPr>
      <w:r>
        <w:t>Intellectual Property</w:t>
      </w:r>
    </w:p>
    <w:p w14:paraId="43B1C580" w14:textId="323C19A3" w:rsidR="006748AC" w:rsidRPr="005E7573" w:rsidRDefault="006748AC" w:rsidP="006748AC">
      <w:pPr>
        <w:pStyle w:val="ListParagraph"/>
        <w:ind w:left="1440"/>
        <w:rPr>
          <w:b/>
          <w:bCs/>
        </w:rPr>
      </w:pPr>
      <w:r>
        <w:t xml:space="preserve">The </w:t>
      </w:r>
      <w:r w:rsidR="00BE1BC0">
        <w:t xml:space="preserve">product explicitly names </w:t>
      </w:r>
      <w:r w:rsidR="00E252CC">
        <w:t xml:space="preserve">and replicates the terms of service of </w:t>
      </w:r>
      <w:r w:rsidR="00BE1BC0">
        <w:t xml:space="preserve">all </w:t>
      </w:r>
      <w:r w:rsidR="00A2374D">
        <w:t>third-party</w:t>
      </w:r>
      <w:r w:rsidR="00C2496C">
        <w:t xml:space="preserve"> intellectual property </w:t>
      </w:r>
      <w:r w:rsidR="00E81D40">
        <w:t>as required by law to do so.</w:t>
      </w:r>
      <w:r w:rsidR="00A346F2">
        <w:t xml:space="preserve"> The </w:t>
      </w:r>
      <w:r w:rsidR="00A2374D">
        <w:t>third-party</w:t>
      </w:r>
      <w:r w:rsidR="00A346F2">
        <w:t xml:space="preserve"> </w:t>
      </w:r>
      <w:r w:rsidR="003B684D">
        <w:t xml:space="preserve">intellectual property used will only be used within the strict </w:t>
      </w:r>
      <w:r w:rsidR="005868EB">
        <w:t xml:space="preserve">obeyance of their </w:t>
      </w:r>
      <w:r w:rsidR="001F5FA6">
        <w:t>licence agreement.</w:t>
      </w:r>
    </w:p>
    <w:p w14:paraId="4670683C" w14:textId="77777777" w:rsidR="005E7573" w:rsidRPr="004F3DA2" w:rsidRDefault="005E7573" w:rsidP="005E7573">
      <w:pPr>
        <w:pStyle w:val="ListParagraph"/>
        <w:ind w:left="1440"/>
        <w:rPr>
          <w:b/>
          <w:bCs/>
        </w:rPr>
      </w:pPr>
    </w:p>
    <w:p w14:paraId="5C2869AB" w14:textId="77777777" w:rsidR="00355DCA" w:rsidRPr="00450778" w:rsidRDefault="003303E3" w:rsidP="00C31D30">
      <w:pPr>
        <w:pStyle w:val="Heading4"/>
      </w:pPr>
      <w:sdt>
        <w:sdtPr>
          <w:alias w:val="Heading 4:"/>
          <w:tag w:val="Heading 4:"/>
          <w:id w:val="-685361587"/>
          <w:placeholder>
            <w:docPart w:val="490CCC2004774943AD3F7F7F46481B7F"/>
          </w:placeholder>
          <w:temporary/>
          <w:showingPlcHdr/>
          <w15:appearance w15:val="hidden"/>
          <w:text/>
        </w:sdtPr>
        <w:sdtEndPr/>
        <w:sdtContent>
          <w:r w:rsidR="005D3A03" w:rsidRPr="00450778">
            <w:t>[Heading 4]</w:t>
          </w:r>
        </w:sdtContent>
      </w:sdt>
      <w:r w:rsidR="00355DCA" w:rsidRPr="00450778">
        <w:t>.</w:t>
      </w:r>
    </w:p>
    <w:p w14:paraId="156AADF3" w14:textId="77777777" w:rsidR="00E81978" w:rsidRPr="00450778" w:rsidRDefault="003303E3">
      <w:pPr>
        <w:rPr>
          <w:b/>
          <w:bCs/>
        </w:rPr>
      </w:pPr>
      <w:sdt>
        <w:sdtPr>
          <w:alias w:val="Paragraph text:"/>
          <w:tag w:val="Paragraph text:"/>
          <w:id w:val="-1987159626"/>
          <w:placeholder>
            <w:docPart w:val="797B015531574B11935F30F520958B39"/>
          </w:placeholder>
          <w:temporary/>
          <w:showingPlcHdr/>
          <w15:appearance w15:val="hidden"/>
          <w:text/>
        </w:sdtPr>
        <w:sdtEndPr/>
        <w:sdtContent>
          <w:r w:rsidR="005D3A03" w:rsidRPr="00450778">
            <w:t>[When using headings, don’t skip levels.  If you need a heading 3, 4, or 5 with no text following it before the next heading, just add a period at the end of the heading and then start a new paragraph for the subheading and its text.]</w:t>
          </w:r>
        </w:sdtContent>
      </w:sdt>
      <w:r w:rsidR="00BA45DB" w:rsidRPr="00450778">
        <w:t xml:space="preserve">  (</w:t>
      </w:r>
      <w:sdt>
        <w:sdtPr>
          <w:alias w:val="Last Name, Year:"/>
          <w:tag w:val="Last Name, Year:"/>
          <w:id w:val="74722316"/>
          <w:placeholder>
            <w:docPart w:val="15FBFD5B8BFA4064A76D9658123476C7"/>
          </w:placeholder>
          <w:temporary/>
          <w:showingPlcHdr/>
          <w15:appearance w15:val="hidden"/>
          <w:text/>
        </w:sdtPr>
        <w:sdtEndPr/>
        <w:sdtContent>
          <w:r w:rsidR="00BA45DB" w:rsidRPr="00450778">
            <w:t>Last Name, Year</w:t>
          </w:r>
        </w:sdtContent>
      </w:sdt>
      <w:r w:rsidR="00BA45DB" w:rsidRPr="00450778">
        <w:t>)</w:t>
      </w:r>
    </w:p>
    <w:p w14:paraId="389FFB2D" w14:textId="77777777" w:rsidR="00355DCA" w:rsidRPr="00450778" w:rsidRDefault="003303E3" w:rsidP="00C31D30">
      <w:pPr>
        <w:pStyle w:val="Heading5"/>
      </w:pPr>
      <w:sdt>
        <w:sdtPr>
          <w:alias w:val="Heading 5:"/>
          <w:tag w:val="Heading 5:"/>
          <w:id w:val="-53853956"/>
          <w:placeholder>
            <w:docPart w:val="E626CD0A312747E0B4CF7F3C13AEB8A6"/>
          </w:placeholder>
          <w:temporary/>
          <w:showingPlcHdr/>
          <w15:appearance w15:val="hidden"/>
          <w:text/>
        </w:sdtPr>
        <w:sdtEndPr/>
        <w:sdtContent>
          <w:r w:rsidR="005D3A03" w:rsidRPr="00450778">
            <w:t>[Heading 5]</w:t>
          </w:r>
        </w:sdtContent>
      </w:sdt>
      <w:r w:rsidR="00355DCA" w:rsidRPr="00450778">
        <w:t>.</w:t>
      </w:r>
    </w:p>
    <w:p w14:paraId="6C73B427" w14:textId="77777777" w:rsidR="00E81978" w:rsidRPr="00450778" w:rsidRDefault="003303E3">
      <w:sdt>
        <w:sdtPr>
          <w:alias w:val="Paragraph text:"/>
          <w:tag w:val="Paragraph text:"/>
          <w:id w:val="1216239889"/>
          <w:placeholder>
            <w:docPart w:val="4C4A8300B5904837A916C4152DC68565"/>
          </w:placeholder>
          <w:temporary/>
          <w:showingPlcHdr/>
          <w15:appearance w15:val="hidden"/>
          <w:text/>
        </w:sdtPr>
        <w:sdtEndPr/>
        <w:sdtContent>
          <w:r w:rsidR="005D3A03" w:rsidRPr="00450778">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sdtContent>
      </w:sdt>
      <w:r w:rsidR="005D3A03" w:rsidRPr="00450778">
        <w:t xml:space="preserve"> </w:t>
      </w:r>
      <w:r w:rsidR="00BA45DB" w:rsidRPr="00450778">
        <w:t xml:space="preserve"> (</w:t>
      </w:r>
      <w:sdt>
        <w:sdtPr>
          <w:alias w:val="Last Name, Year:"/>
          <w:tag w:val="Last Name, Year:"/>
          <w:id w:val="-113908824"/>
          <w:placeholder>
            <w:docPart w:val="7E5C1B70B659463380638B2C5469964D"/>
          </w:placeholder>
          <w:temporary/>
          <w:showingPlcHdr/>
          <w15:appearance w15:val="hidden"/>
          <w:text/>
        </w:sdtPr>
        <w:sdtEndPr/>
        <w:sdtContent>
          <w:r w:rsidR="00BA45DB" w:rsidRPr="00450778">
            <w:t>Last Name, Year</w:t>
          </w:r>
        </w:sdtContent>
      </w:sdt>
      <w:r w:rsidR="00BA45DB" w:rsidRPr="00450778">
        <w:t>)</w:t>
      </w:r>
    </w:p>
    <w:bookmarkStart w:id="9" w:name="_Toc27557779" w:displacedByCustomXml="next"/>
    <w:sdt>
      <w:sdtPr>
        <w:rPr>
          <w:rFonts w:asciiTheme="minorHAnsi" w:eastAsiaTheme="minorEastAsia" w:hAnsiTheme="minorHAnsi" w:cstheme="minorBidi"/>
        </w:rPr>
        <w:id w:val="62297111"/>
        <w:docPartObj>
          <w:docPartGallery w:val="Bibliographies"/>
          <w:docPartUnique/>
        </w:docPartObj>
      </w:sdtPr>
      <w:sdtEndPr/>
      <w:sdtContent>
        <w:p w14:paraId="2DD32EF6" w14:textId="77777777" w:rsidR="00E81978" w:rsidRPr="00450778" w:rsidRDefault="005D3A03">
          <w:pPr>
            <w:pStyle w:val="SectionTitle"/>
          </w:pPr>
          <w:r w:rsidRPr="00450778">
            <w:t>References</w:t>
          </w:r>
          <w:bookmarkEnd w:id="9"/>
        </w:p>
        <w:p w14:paraId="4C3C8E7F" w14:textId="77777777" w:rsidR="0069585A" w:rsidRPr="00450778" w:rsidRDefault="00C31D30" w:rsidP="0069585A">
          <w:pPr>
            <w:pStyle w:val="Bibliography"/>
            <w:rPr>
              <w:noProof/>
            </w:rPr>
          </w:pPr>
          <w:r w:rsidRPr="00450778">
            <w:fldChar w:fldCharType="begin"/>
          </w:r>
          <w:r w:rsidRPr="00450778">
            <w:instrText xml:space="preserve"> BIBLIOGRAPHY </w:instrText>
          </w:r>
          <w:r w:rsidRPr="00450778">
            <w:fldChar w:fldCharType="separate"/>
          </w:r>
          <w:r w:rsidR="0069585A" w:rsidRPr="00450778">
            <w:rPr>
              <w:noProof/>
            </w:rPr>
            <w:t xml:space="preserve">Last Name, F. M. (Year). Article Title. </w:t>
          </w:r>
          <w:r w:rsidR="0069585A" w:rsidRPr="00450778">
            <w:rPr>
              <w:i/>
              <w:iCs/>
              <w:noProof/>
            </w:rPr>
            <w:t>Journal Title</w:t>
          </w:r>
          <w:r w:rsidR="0069585A" w:rsidRPr="00450778">
            <w:rPr>
              <w:noProof/>
            </w:rPr>
            <w:t>, Pages From - To.</w:t>
          </w:r>
        </w:p>
        <w:p w14:paraId="4A3369F7" w14:textId="77777777" w:rsidR="0069585A" w:rsidRPr="00450778" w:rsidRDefault="0069585A" w:rsidP="0069585A">
          <w:pPr>
            <w:pStyle w:val="Bibliography"/>
            <w:rPr>
              <w:noProof/>
            </w:rPr>
          </w:pPr>
          <w:r w:rsidRPr="00450778">
            <w:rPr>
              <w:noProof/>
            </w:rPr>
            <w:t xml:space="preserve">Last Name, F. M. (Year). </w:t>
          </w:r>
          <w:r w:rsidRPr="00450778">
            <w:rPr>
              <w:i/>
              <w:iCs/>
              <w:noProof/>
            </w:rPr>
            <w:t>Book Title.</w:t>
          </w:r>
          <w:r w:rsidRPr="00450778">
            <w:rPr>
              <w:noProof/>
            </w:rPr>
            <w:t xml:space="preserve"> City Name: Publisher Name.</w:t>
          </w:r>
        </w:p>
        <w:p w14:paraId="0EE60C0A" w14:textId="1560D84A" w:rsidR="00E81978" w:rsidRPr="00450778" w:rsidRDefault="00C31D30" w:rsidP="0069585A">
          <w:pPr>
            <w:pStyle w:val="Bibliography"/>
            <w:rPr>
              <w:noProof/>
            </w:rPr>
          </w:pPr>
          <w:r w:rsidRPr="00450778">
            <w:rPr>
              <w:b/>
              <w:bCs/>
              <w:noProof/>
            </w:rPr>
            <w:fldChar w:fldCharType="end"/>
          </w:r>
        </w:p>
      </w:sdtContent>
    </w:sdt>
    <w:bookmarkStart w:id="10" w:name="_Toc27557780" w:displacedByCustomXml="next"/>
    <w:sdt>
      <w:sdtPr>
        <w:alias w:val="Footnotes title:"/>
        <w:tag w:val="Footnotes title:"/>
        <w:id w:val="-1680037918"/>
        <w:placeholder>
          <w:docPart w:val="30666B1B22F543B08D907A5CAEA2B08E"/>
        </w:placeholder>
        <w:temporary/>
        <w:showingPlcHdr/>
        <w15:appearance w15:val="hidden"/>
      </w:sdtPr>
      <w:sdtEndPr/>
      <w:sdtContent>
        <w:p w14:paraId="2A688D29" w14:textId="77777777" w:rsidR="00E81978" w:rsidRPr="00450778" w:rsidRDefault="005D3A03">
          <w:pPr>
            <w:pStyle w:val="SectionTitle"/>
          </w:pPr>
          <w:r w:rsidRPr="00450778">
            <w:t>Footnotes</w:t>
          </w:r>
        </w:p>
      </w:sdtContent>
    </w:sdt>
    <w:bookmarkEnd w:id="10" w:displacedByCustomXml="prev"/>
    <w:p w14:paraId="07FC3A36" w14:textId="77777777" w:rsidR="00E81978" w:rsidRPr="00450778" w:rsidRDefault="005D3A03">
      <w:r w:rsidRPr="00450778">
        <w:rPr>
          <w:rStyle w:val="FootnoteReference"/>
        </w:rPr>
        <w:t>1</w:t>
      </w:r>
      <w:sdt>
        <w:sdtPr>
          <w:alias w:val="Footnotes text:"/>
          <w:tag w:val="Footnotes text:"/>
          <w:id w:val="1069077422"/>
          <w:placeholder>
            <w:docPart w:val="55AEF9A4816E40BBBEFB70633F67D3F6"/>
          </w:placeholder>
          <w:temporary/>
          <w:showingPlcHdr/>
          <w15:appearance w15:val="hidden"/>
          <w:text/>
        </w:sdtPr>
        <w:sdtEndPr>
          <w:rPr>
            <w:rStyle w:val="FootnoteReference"/>
            <w:vertAlign w:val="superscript"/>
          </w:rPr>
        </w:sdtEndPr>
        <w:sdtContent>
          <w:r w:rsidRPr="00450778">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sidRPr="00450778">
            <w:rPr>
              <w:rStyle w:val="Emphasis"/>
            </w:rPr>
            <w:t>(Note:  If you delete this sample footnote, don’t forget to delete its in-text reference as well.  That’s at the end of the sample Heading 2 paragraph on the first page of body content in this template.)</w:t>
          </w:r>
          <w:r w:rsidRPr="00450778">
            <w:t>]</w:t>
          </w:r>
        </w:sdtContent>
      </w:sdt>
    </w:p>
    <w:p w14:paraId="7251D4B3" w14:textId="77777777" w:rsidR="00E81978" w:rsidRPr="00450778" w:rsidRDefault="005D3A03">
      <w:pPr>
        <w:pStyle w:val="SectionTitle"/>
      </w:pPr>
      <w:bookmarkStart w:id="11" w:name="_Toc27557781"/>
      <w:r w:rsidRPr="00450778">
        <w:lastRenderedPageBreak/>
        <w:t>Tables</w:t>
      </w:r>
      <w:bookmarkEnd w:id="11"/>
    </w:p>
    <w:p w14:paraId="4859C1E0" w14:textId="77777777" w:rsidR="00E81978" w:rsidRPr="00450778" w:rsidRDefault="005D3A03">
      <w:pPr>
        <w:pStyle w:val="NoSpacing"/>
        <w:rPr>
          <w:lang w:val="en-AU"/>
        </w:rPr>
      </w:pPr>
      <w:r w:rsidRPr="00450778">
        <w:rPr>
          <w:lang w:val="en-AU"/>
        </w:rPr>
        <w:t>Table 1</w:t>
      </w:r>
    </w:p>
    <w:sdt>
      <w:sdtPr>
        <w:rPr>
          <w:lang w:val="en-AU"/>
        </w:rPr>
        <w:alias w:val="Table title:"/>
        <w:tag w:val="Table title:"/>
        <w:id w:val="1042324137"/>
        <w:placeholder>
          <w:docPart w:val="9D6A08C88A1044F5BD2DD8F6941B3471"/>
        </w:placeholder>
        <w:temporary/>
        <w:showingPlcHdr/>
        <w15:appearance w15:val="hidden"/>
        <w:text/>
      </w:sdtPr>
      <w:sdtEndPr/>
      <w:sdtContent>
        <w:p w14:paraId="366F891D" w14:textId="77777777" w:rsidR="00E81978" w:rsidRPr="00450778" w:rsidRDefault="005D3A03" w:rsidP="00C0601E">
          <w:pPr>
            <w:pStyle w:val="NoSpacing"/>
            <w:rPr>
              <w:rStyle w:val="Emphasis"/>
              <w:i w:val="0"/>
              <w:iCs w:val="0"/>
              <w:lang w:val="en-AU"/>
            </w:rPr>
          </w:pPr>
          <w:r w:rsidRPr="00450778">
            <w:rPr>
              <w:lang w:val="en-AU"/>
            </w:rPr>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450778" w14:paraId="7C3C57AB" w14:textId="77777777"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6CEED97D524D424FAF8626A64E092673"/>
            </w:placeholder>
            <w:temporary/>
            <w:showingPlcHdr/>
            <w15:appearance w15:val="hidden"/>
          </w:sdtPr>
          <w:sdtEndPr/>
          <w:sdtContent>
            <w:tc>
              <w:tcPr>
                <w:tcW w:w="1872" w:type="dxa"/>
              </w:tcPr>
              <w:p w14:paraId="6FEBF619" w14:textId="77777777" w:rsidR="00E6004D" w:rsidRPr="00450778" w:rsidRDefault="00E6004D" w:rsidP="00BF4184">
                <w:r w:rsidRPr="00450778">
                  <w:t>Column Head</w:t>
                </w:r>
              </w:p>
            </w:tc>
          </w:sdtContent>
        </w:sdt>
        <w:sdt>
          <w:sdtPr>
            <w:alias w:val="Column Head 2:"/>
            <w:tag w:val="Column Head 2:"/>
            <w:id w:val="-477000835"/>
            <w:placeholder>
              <w:docPart w:val="799CC08C7E924874897CF4ED3AA03C9E"/>
            </w:placeholder>
            <w:temporary/>
            <w:showingPlcHdr/>
            <w15:appearance w15:val="hidden"/>
          </w:sdtPr>
          <w:sdtEndPr/>
          <w:sdtContent>
            <w:tc>
              <w:tcPr>
                <w:tcW w:w="1872" w:type="dxa"/>
              </w:tcPr>
              <w:p w14:paraId="4A4D11BF" w14:textId="77777777" w:rsidR="00E6004D" w:rsidRPr="00450778" w:rsidRDefault="00E6004D" w:rsidP="00BF4184">
                <w:r w:rsidRPr="00450778">
                  <w:t>Column Head</w:t>
                </w:r>
              </w:p>
            </w:tc>
          </w:sdtContent>
        </w:sdt>
        <w:sdt>
          <w:sdtPr>
            <w:alias w:val="Column Head 3:"/>
            <w:tag w:val="Column Head 3:"/>
            <w:id w:val="1425763633"/>
            <w:placeholder>
              <w:docPart w:val="BCD814B869C84695B7502B12D477B88A"/>
            </w:placeholder>
            <w:temporary/>
            <w:showingPlcHdr/>
            <w15:appearance w15:val="hidden"/>
          </w:sdtPr>
          <w:sdtEndPr/>
          <w:sdtContent>
            <w:tc>
              <w:tcPr>
                <w:tcW w:w="1872" w:type="dxa"/>
              </w:tcPr>
              <w:p w14:paraId="09AE9F30" w14:textId="77777777" w:rsidR="00E6004D" w:rsidRPr="00450778" w:rsidRDefault="00E6004D" w:rsidP="00BF4184">
                <w:r w:rsidRPr="00450778">
                  <w:t>Column Head</w:t>
                </w:r>
              </w:p>
            </w:tc>
          </w:sdtContent>
        </w:sdt>
        <w:sdt>
          <w:sdtPr>
            <w:alias w:val="Column Head 4:"/>
            <w:tag w:val="Column Head 4:"/>
            <w:id w:val="-1292590422"/>
            <w:placeholder>
              <w:docPart w:val="48AA96D246044D82ACDE9F9B6ECCD6BF"/>
            </w:placeholder>
            <w:temporary/>
            <w:showingPlcHdr/>
            <w15:appearance w15:val="hidden"/>
          </w:sdtPr>
          <w:sdtEndPr/>
          <w:sdtContent>
            <w:tc>
              <w:tcPr>
                <w:tcW w:w="1872" w:type="dxa"/>
              </w:tcPr>
              <w:p w14:paraId="0B1D9CE7" w14:textId="77777777" w:rsidR="00E6004D" w:rsidRPr="00450778" w:rsidRDefault="00E6004D" w:rsidP="00BF4184">
                <w:r w:rsidRPr="00450778">
                  <w:t>Column Head</w:t>
                </w:r>
              </w:p>
            </w:tc>
          </w:sdtContent>
        </w:sdt>
        <w:sdt>
          <w:sdtPr>
            <w:alias w:val="Column Head 5:"/>
            <w:tag w:val="Column Head 5:"/>
            <w:id w:val="-531649396"/>
            <w:placeholder>
              <w:docPart w:val="1427B295BB684774A95B40A6B798DBFD"/>
            </w:placeholder>
            <w:temporary/>
            <w:showingPlcHdr/>
            <w15:appearance w15:val="hidden"/>
          </w:sdtPr>
          <w:sdtEndPr/>
          <w:sdtContent>
            <w:tc>
              <w:tcPr>
                <w:tcW w:w="1872" w:type="dxa"/>
              </w:tcPr>
              <w:p w14:paraId="0A1900B2" w14:textId="77777777" w:rsidR="00E6004D" w:rsidRPr="00450778" w:rsidRDefault="00E6004D" w:rsidP="00BF4184">
                <w:r w:rsidRPr="00450778">
                  <w:t>Column Head</w:t>
                </w:r>
              </w:p>
            </w:tc>
          </w:sdtContent>
        </w:sdt>
      </w:tr>
      <w:tr w:rsidR="00E6004D" w:rsidRPr="00450778" w14:paraId="3101B1AE" w14:textId="77777777" w:rsidTr="00BF4184">
        <w:sdt>
          <w:sdtPr>
            <w:alias w:val="Row Head:"/>
            <w:tag w:val="Row Head:"/>
            <w:id w:val="-2069871036"/>
            <w:placeholder>
              <w:docPart w:val="E6C142BE60BE420DA7AAB096CFF0C6CA"/>
            </w:placeholder>
            <w:temporary/>
            <w:showingPlcHdr/>
            <w15:appearance w15:val="hidden"/>
          </w:sdtPr>
          <w:sdtEndPr/>
          <w:sdtContent>
            <w:tc>
              <w:tcPr>
                <w:tcW w:w="1872" w:type="dxa"/>
              </w:tcPr>
              <w:p w14:paraId="31FC455D" w14:textId="77777777" w:rsidR="00E6004D" w:rsidRPr="00450778" w:rsidRDefault="00E6004D" w:rsidP="00BF4184">
                <w:r w:rsidRPr="00450778">
                  <w:t>Row Head</w:t>
                </w:r>
              </w:p>
            </w:tc>
          </w:sdtContent>
        </w:sdt>
        <w:sdt>
          <w:sdtPr>
            <w:alias w:val="Table data:"/>
            <w:tag w:val="Table data:"/>
            <w:id w:val="-1626080037"/>
            <w:placeholder>
              <w:docPart w:val="C97F771611FC4BD588D9253736C1F70F"/>
            </w:placeholder>
            <w:temporary/>
            <w:showingPlcHdr/>
            <w15:appearance w15:val="hidden"/>
          </w:sdtPr>
          <w:sdtEndPr/>
          <w:sdtContent>
            <w:tc>
              <w:tcPr>
                <w:tcW w:w="1872" w:type="dxa"/>
              </w:tcPr>
              <w:p w14:paraId="35FDDF92" w14:textId="77777777" w:rsidR="00E6004D" w:rsidRPr="00450778" w:rsidRDefault="00E6004D" w:rsidP="00BF4184">
                <w:r w:rsidRPr="00450778">
                  <w:t>123</w:t>
                </w:r>
              </w:p>
            </w:tc>
          </w:sdtContent>
        </w:sdt>
        <w:sdt>
          <w:sdtPr>
            <w:alias w:val="Table data:"/>
            <w:tag w:val="Table data:"/>
            <w:id w:val="1326245292"/>
            <w:placeholder>
              <w:docPart w:val="19FDFD58824E42148B87A5FA8EB0E3CF"/>
            </w:placeholder>
            <w:temporary/>
            <w:showingPlcHdr/>
            <w15:appearance w15:val="hidden"/>
          </w:sdtPr>
          <w:sdtEndPr/>
          <w:sdtContent>
            <w:tc>
              <w:tcPr>
                <w:tcW w:w="1872" w:type="dxa"/>
              </w:tcPr>
              <w:p w14:paraId="6776B542" w14:textId="77777777" w:rsidR="00E6004D" w:rsidRPr="00450778" w:rsidRDefault="00E6004D" w:rsidP="00BF4184">
                <w:r w:rsidRPr="00450778">
                  <w:t>123</w:t>
                </w:r>
              </w:p>
            </w:tc>
          </w:sdtContent>
        </w:sdt>
        <w:sdt>
          <w:sdtPr>
            <w:alias w:val="Table data:"/>
            <w:tag w:val="Table data:"/>
            <w:id w:val="1701724"/>
            <w:placeholder>
              <w:docPart w:val="C2503CFBA4F04512B1823D7A4C1700BC"/>
            </w:placeholder>
            <w:temporary/>
            <w:showingPlcHdr/>
            <w15:appearance w15:val="hidden"/>
          </w:sdtPr>
          <w:sdtEndPr/>
          <w:sdtContent>
            <w:tc>
              <w:tcPr>
                <w:tcW w:w="1872" w:type="dxa"/>
              </w:tcPr>
              <w:p w14:paraId="5014A148" w14:textId="77777777" w:rsidR="00E6004D" w:rsidRPr="00450778" w:rsidRDefault="00E6004D" w:rsidP="00BF4184">
                <w:r w:rsidRPr="00450778">
                  <w:t>123</w:t>
                </w:r>
              </w:p>
            </w:tc>
          </w:sdtContent>
        </w:sdt>
        <w:sdt>
          <w:sdtPr>
            <w:alias w:val="Table data:"/>
            <w:tag w:val="Table data:"/>
            <w:id w:val="1607620690"/>
            <w:placeholder>
              <w:docPart w:val="0EF7FC420093449686E79EF519AC033C"/>
            </w:placeholder>
            <w:temporary/>
            <w:showingPlcHdr/>
            <w15:appearance w15:val="hidden"/>
          </w:sdtPr>
          <w:sdtEndPr/>
          <w:sdtContent>
            <w:tc>
              <w:tcPr>
                <w:tcW w:w="1872" w:type="dxa"/>
              </w:tcPr>
              <w:p w14:paraId="427C2E1C" w14:textId="77777777" w:rsidR="00E6004D" w:rsidRPr="00450778" w:rsidRDefault="00E6004D" w:rsidP="00BF4184">
                <w:r w:rsidRPr="00450778">
                  <w:t>123</w:t>
                </w:r>
              </w:p>
            </w:tc>
          </w:sdtContent>
        </w:sdt>
      </w:tr>
      <w:tr w:rsidR="00E6004D" w:rsidRPr="00450778" w14:paraId="4284C8DE" w14:textId="77777777" w:rsidTr="00BF4184">
        <w:sdt>
          <w:sdtPr>
            <w:alias w:val="Row Head:"/>
            <w:tag w:val="Row Head:"/>
            <w:id w:val="-631786698"/>
            <w:placeholder>
              <w:docPart w:val="E8B63017540A4005ACB5B69A63189CB4"/>
            </w:placeholder>
            <w:temporary/>
            <w:showingPlcHdr/>
            <w15:appearance w15:val="hidden"/>
          </w:sdtPr>
          <w:sdtEndPr/>
          <w:sdtContent>
            <w:tc>
              <w:tcPr>
                <w:tcW w:w="1872" w:type="dxa"/>
              </w:tcPr>
              <w:p w14:paraId="290A1AF5" w14:textId="77777777" w:rsidR="00E6004D" w:rsidRPr="00450778" w:rsidRDefault="00E6004D" w:rsidP="00BF4184">
                <w:r w:rsidRPr="00450778">
                  <w:t>Row Head</w:t>
                </w:r>
              </w:p>
            </w:tc>
          </w:sdtContent>
        </w:sdt>
        <w:sdt>
          <w:sdtPr>
            <w:alias w:val="Table data:"/>
            <w:tag w:val="Table data:"/>
            <w:id w:val="-3589260"/>
            <w:placeholder>
              <w:docPart w:val="921630D715174AE8AB550235D398FD57"/>
            </w:placeholder>
            <w:temporary/>
            <w:showingPlcHdr/>
            <w15:appearance w15:val="hidden"/>
          </w:sdtPr>
          <w:sdtEndPr/>
          <w:sdtContent>
            <w:tc>
              <w:tcPr>
                <w:tcW w:w="1872" w:type="dxa"/>
              </w:tcPr>
              <w:p w14:paraId="03B8EC12" w14:textId="77777777" w:rsidR="00E6004D" w:rsidRPr="00450778" w:rsidRDefault="00E6004D" w:rsidP="00BF4184">
                <w:r w:rsidRPr="00450778">
                  <w:t>456</w:t>
                </w:r>
              </w:p>
            </w:tc>
          </w:sdtContent>
        </w:sdt>
        <w:sdt>
          <w:sdtPr>
            <w:alias w:val="Table data:"/>
            <w:tag w:val="Table data:"/>
            <w:id w:val="-982615618"/>
            <w:placeholder>
              <w:docPart w:val="950905ED9F184D5A84F4A342E8E3C3D2"/>
            </w:placeholder>
            <w:temporary/>
            <w:showingPlcHdr/>
            <w15:appearance w15:val="hidden"/>
          </w:sdtPr>
          <w:sdtEndPr/>
          <w:sdtContent>
            <w:tc>
              <w:tcPr>
                <w:tcW w:w="1872" w:type="dxa"/>
              </w:tcPr>
              <w:p w14:paraId="68451174" w14:textId="77777777" w:rsidR="00E6004D" w:rsidRPr="00450778" w:rsidRDefault="00E6004D" w:rsidP="00BF4184">
                <w:r w:rsidRPr="00450778">
                  <w:t>456</w:t>
                </w:r>
              </w:p>
            </w:tc>
          </w:sdtContent>
        </w:sdt>
        <w:sdt>
          <w:sdtPr>
            <w:alias w:val="Table data:"/>
            <w:tag w:val="Table data:"/>
            <w:id w:val="1459300509"/>
            <w:placeholder>
              <w:docPart w:val="A5A8961578DF4B6383F0264415BB1246"/>
            </w:placeholder>
            <w:temporary/>
            <w:showingPlcHdr/>
            <w15:appearance w15:val="hidden"/>
          </w:sdtPr>
          <w:sdtEndPr/>
          <w:sdtContent>
            <w:tc>
              <w:tcPr>
                <w:tcW w:w="1872" w:type="dxa"/>
              </w:tcPr>
              <w:p w14:paraId="3CBB81B5" w14:textId="77777777" w:rsidR="00E6004D" w:rsidRPr="00450778" w:rsidRDefault="00E6004D" w:rsidP="00BF4184">
                <w:r w:rsidRPr="00450778">
                  <w:t>456</w:t>
                </w:r>
              </w:p>
            </w:tc>
          </w:sdtContent>
        </w:sdt>
        <w:sdt>
          <w:sdtPr>
            <w:alias w:val="Table data:"/>
            <w:tag w:val="Table data:"/>
            <w:id w:val="1069851301"/>
            <w:placeholder>
              <w:docPart w:val="49B11B7BA95A43DD8BA7DAA1F94C30CD"/>
            </w:placeholder>
            <w:temporary/>
            <w:showingPlcHdr/>
            <w15:appearance w15:val="hidden"/>
          </w:sdtPr>
          <w:sdtEndPr/>
          <w:sdtContent>
            <w:tc>
              <w:tcPr>
                <w:tcW w:w="1872" w:type="dxa"/>
              </w:tcPr>
              <w:p w14:paraId="006BCC2F" w14:textId="77777777" w:rsidR="00E6004D" w:rsidRPr="00450778" w:rsidRDefault="00E6004D" w:rsidP="00BF4184">
                <w:r w:rsidRPr="00450778">
                  <w:t>456</w:t>
                </w:r>
              </w:p>
            </w:tc>
          </w:sdtContent>
        </w:sdt>
      </w:tr>
      <w:tr w:rsidR="00E6004D" w:rsidRPr="00450778" w14:paraId="09382381" w14:textId="77777777" w:rsidTr="00BF4184">
        <w:sdt>
          <w:sdtPr>
            <w:alias w:val="Row Head:"/>
            <w:tag w:val="Row Head:"/>
            <w:id w:val="2007858907"/>
            <w:placeholder>
              <w:docPart w:val="05C85B3259C7478F841D59964A0CFFE5"/>
            </w:placeholder>
            <w:temporary/>
            <w:showingPlcHdr/>
            <w15:appearance w15:val="hidden"/>
          </w:sdtPr>
          <w:sdtEndPr/>
          <w:sdtContent>
            <w:tc>
              <w:tcPr>
                <w:tcW w:w="1872" w:type="dxa"/>
              </w:tcPr>
              <w:p w14:paraId="7B1AC36A" w14:textId="77777777" w:rsidR="00E6004D" w:rsidRPr="00450778" w:rsidRDefault="00E6004D" w:rsidP="00BF4184">
                <w:r w:rsidRPr="00450778">
                  <w:t>Row Head</w:t>
                </w:r>
              </w:p>
            </w:tc>
          </w:sdtContent>
        </w:sdt>
        <w:sdt>
          <w:sdtPr>
            <w:alias w:val="Table data:"/>
            <w:tag w:val="Table data:"/>
            <w:id w:val="143091368"/>
            <w:placeholder>
              <w:docPart w:val="6FFD7F2479C249DC83DAAD7DA0F308CA"/>
            </w:placeholder>
            <w:temporary/>
            <w:showingPlcHdr/>
            <w15:appearance w15:val="hidden"/>
          </w:sdtPr>
          <w:sdtEndPr/>
          <w:sdtContent>
            <w:tc>
              <w:tcPr>
                <w:tcW w:w="1872" w:type="dxa"/>
              </w:tcPr>
              <w:p w14:paraId="4CC7ABD9" w14:textId="77777777" w:rsidR="00E6004D" w:rsidRPr="00450778" w:rsidRDefault="00E6004D" w:rsidP="00BF4184">
                <w:r w:rsidRPr="00450778">
                  <w:t>789</w:t>
                </w:r>
              </w:p>
            </w:tc>
          </w:sdtContent>
        </w:sdt>
        <w:sdt>
          <w:sdtPr>
            <w:alias w:val="Table data:"/>
            <w:tag w:val="Table data:"/>
            <w:id w:val="-961350932"/>
            <w:placeholder>
              <w:docPart w:val="41175E94E16D4D5092729D050AC14176"/>
            </w:placeholder>
            <w:temporary/>
            <w:showingPlcHdr/>
            <w15:appearance w15:val="hidden"/>
          </w:sdtPr>
          <w:sdtEndPr/>
          <w:sdtContent>
            <w:tc>
              <w:tcPr>
                <w:tcW w:w="1872" w:type="dxa"/>
              </w:tcPr>
              <w:p w14:paraId="231884DE" w14:textId="77777777" w:rsidR="00E6004D" w:rsidRPr="00450778" w:rsidRDefault="00E6004D" w:rsidP="00BF4184">
                <w:r w:rsidRPr="00450778">
                  <w:t>789</w:t>
                </w:r>
              </w:p>
            </w:tc>
          </w:sdtContent>
        </w:sdt>
        <w:sdt>
          <w:sdtPr>
            <w:alias w:val="Table data:"/>
            <w:tag w:val="Table data:"/>
            <w:id w:val="-2023539032"/>
            <w:placeholder>
              <w:docPart w:val="4EA5170C3B1F46E08B44DBE4B1A01DBA"/>
            </w:placeholder>
            <w:temporary/>
            <w:showingPlcHdr/>
            <w15:appearance w15:val="hidden"/>
          </w:sdtPr>
          <w:sdtEndPr/>
          <w:sdtContent>
            <w:tc>
              <w:tcPr>
                <w:tcW w:w="1872" w:type="dxa"/>
              </w:tcPr>
              <w:p w14:paraId="7EADF4BD" w14:textId="77777777" w:rsidR="00E6004D" w:rsidRPr="00450778" w:rsidRDefault="00E6004D" w:rsidP="00BF4184">
                <w:r w:rsidRPr="00450778">
                  <w:t>789</w:t>
                </w:r>
              </w:p>
            </w:tc>
          </w:sdtContent>
        </w:sdt>
        <w:sdt>
          <w:sdtPr>
            <w:alias w:val="Table data:"/>
            <w:tag w:val="Table data:"/>
            <w:id w:val="-1358728049"/>
            <w:placeholder>
              <w:docPart w:val="8BDE693FE4364B89B8C8919758E02C55"/>
            </w:placeholder>
            <w:temporary/>
            <w:showingPlcHdr/>
            <w15:appearance w15:val="hidden"/>
          </w:sdtPr>
          <w:sdtEndPr/>
          <w:sdtContent>
            <w:tc>
              <w:tcPr>
                <w:tcW w:w="1872" w:type="dxa"/>
              </w:tcPr>
              <w:p w14:paraId="7292EA6C" w14:textId="77777777" w:rsidR="00E6004D" w:rsidRPr="00450778" w:rsidRDefault="00E6004D" w:rsidP="00BF4184">
                <w:r w:rsidRPr="00450778">
                  <w:t>789</w:t>
                </w:r>
              </w:p>
            </w:tc>
          </w:sdtContent>
        </w:sdt>
      </w:tr>
      <w:tr w:rsidR="00E6004D" w:rsidRPr="00450778" w14:paraId="0872DA88" w14:textId="77777777" w:rsidTr="00BF4184">
        <w:sdt>
          <w:sdtPr>
            <w:alias w:val="Row Head:"/>
            <w:tag w:val="Row Head:"/>
            <w:id w:val="-1816319134"/>
            <w:placeholder>
              <w:docPart w:val="B639B951871146C2A2862F5A2C878E68"/>
            </w:placeholder>
            <w:temporary/>
            <w:showingPlcHdr/>
            <w15:appearance w15:val="hidden"/>
          </w:sdtPr>
          <w:sdtEndPr/>
          <w:sdtContent>
            <w:tc>
              <w:tcPr>
                <w:tcW w:w="1872" w:type="dxa"/>
              </w:tcPr>
              <w:p w14:paraId="49B6BF7D" w14:textId="77777777" w:rsidR="00E6004D" w:rsidRPr="00450778" w:rsidRDefault="00E6004D" w:rsidP="00BF4184">
                <w:r w:rsidRPr="00450778">
                  <w:t>Row Head</w:t>
                </w:r>
              </w:p>
            </w:tc>
          </w:sdtContent>
        </w:sdt>
        <w:sdt>
          <w:sdtPr>
            <w:alias w:val="Table data:"/>
            <w:tag w:val="Table data:"/>
            <w:id w:val="-1126006529"/>
            <w:placeholder>
              <w:docPart w:val="FFA859452CA34C63926FC0CE0E5AC61E"/>
            </w:placeholder>
            <w:temporary/>
            <w:showingPlcHdr/>
            <w15:appearance w15:val="hidden"/>
          </w:sdtPr>
          <w:sdtEndPr/>
          <w:sdtContent>
            <w:tc>
              <w:tcPr>
                <w:tcW w:w="1872" w:type="dxa"/>
              </w:tcPr>
              <w:p w14:paraId="02DCFE06" w14:textId="77777777" w:rsidR="00E6004D" w:rsidRPr="00450778" w:rsidRDefault="00E6004D" w:rsidP="00BF4184">
                <w:r w:rsidRPr="00450778">
                  <w:t>123</w:t>
                </w:r>
              </w:p>
            </w:tc>
          </w:sdtContent>
        </w:sdt>
        <w:sdt>
          <w:sdtPr>
            <w:alias w:val="Table data:"/>
            <w:tag w:val="Table data:"/>
            <w:id w:val="-1664535047"/>
            <w:placeholder>
              <w:docPart w:val="2B7BADF21DC4414C9F99A7C4FAF86DE0"/>
            </w:placeholder>
            <w:temporary/>
            <w:showingPlcHdr/>
            <w15:appearance w15:val="hidden"/>
          </w:sdtPr>
          <w:sdtEndPr/>
          <w:sdtContent>
            <w:tc>
              <w:tcPr>
                <w:tcW w:w="1872" w:type="dxa"/>
              </w:tcPr>
              <w:p w14:paraId="7309D6F6" w14:textId="77777777" w:rsidR="00E6004D" w:rsidRPr="00450778" w:rsidRDefault="00E6004D" w:rsidP="00BF4184">
                <w:r w:rsidRPr="00450778">
                  <w:t>123</w:t>
                </w:r>
              </w:p>
            </w:tc>
          </w:sdtContent>
        </w:sdt>
        <w:sdt>
          <w:sdtPr>
            <w:alias w:val="Table data:"/>
            <w:tag w:val="Table data:"/>
            <w:id w:val="793413143"/>
            <w:placeholder>
              <w:docPart w:val="B053F38FD39B484F8B68168D073E73ED"/>
            </w:placeholder>
            <w:temporary/>
            <w:showingPlcHdr/>
            <w15:appearance w15:val="hidden"/>
          </w:sdtPr>
          <w:sdtEndPr/>
          <w:sdtContent>
            <w:tc>
              <w:tcPr>
                <w:tcW w:w="1872" w:type="dxa"/>
              </w:tcPr>
              <w:p w14:paraId="5B8890B5" w14:textId="77777777" w:rsidR="00E6004D" w:rsidRPr="00450778" w:rsidRDefault="00E6004D" w:rsidP="00BF4184">
                <w:r w:rsidRPr="00450778">
                  <w:t>123</w:t>
                </w:r>
              </w:p>
            </w:tc>
          </w:sdtContent>
        </w:sdt>
        <w:sdt>
          <w:sdtPr>
            <w:alias w:val="Table data:"/>
            <w:tag w:val="Table data:"/>
            <w:id w:val="-705955148"/>
            <w:placeholder>
              <w:docPart w:val="97016015F9D64768810C668CE4E53C79"/>
            </w:placeholder>
            <w:temporary/>
            <w:showingPlcHdr/>
            <w15:appearance w15:val="hidden"/>
          </w:sdtPr>
          <w:sdtEndPr/>
          <w:sdtContent>
            <w:tc>
              <w:tcPr>
                <w:tcW w:w="1872" w:type="dxa"/>
              </w:tcPr>
              <w:p w14:paraId="21244B8B" w14:textId="77777777" w:rsidR="00E6004D" w:rsidRPr="00450778" w:rsidRDefault="00E6004D" w:rsidP="00BF4184">
                <w:r w:rsidRPr="00450778">
                  <w:t>123</w:t>
                </w:r>
              </w:p>
            </w:tc>
          </w:sdtContent>
        </w:sdt>
      </w:tr>
      <w:tr w:rsidR="00E6004D" w:rsidRPr="00450778" w14:paraId="767E18C3" w14:textId="77777777" w:rsidTr="00BF4184">
        <w:sdt>
          <w:sdtPr>
            <w:alias w:val="Row Head:"/>
            <w:tag w:val="Row Head:"/>
            <w:id w:val="1343273948"/>
            <w:placeholder>
              <w:docPart w:val="F20BFBFF0E554C10A14480F4F0EC0B53"/>
            </w:placeholder>
            <w:temporary/>
            <w:showingPlcHdr/>
            <w15:appearance w15:val="hidden"/>
          </w:sdtPr>
          <w:sdtEndPr/>
          <w:sdtContent>
            <w:tc>
              <w:tcPr>
                <w:tcW w:w="1872" w:type="dxa"/>
              </w:tcPr>
              <w:p w14:paraId="39364E60" w14:textId="77777777" w:rsidR="00E6004D" w:rsidRPr="00450778" w:rsidRDefault="00E6004D" w:rsidP="00BF4184">
                <w:r w:rsidRPr="00450778">
                  <w:t>Row Head</w:t>
                </w:r>
              </w:p>
            </w:tc>
          </w:sdtContent>
        </w:sdt>
        <w:sdt>
          <w:sdtPr>
            <w:alias w:val="Table data:"/>
            <w:tag w:val="Table data:"/>
            <w:id w:val="1340502274"/>
            <w:placeholder>
              <w:docPart w:val="BCBB86764E52425B8DF26CB4A053A6DB"/>
            </w:placeholder>
            <w:temporary/>
            <w:showingPlcHdr/>
            <w15:appearance w15:val="hidden"/>
          </w:sdtPr>
          <w:sdtEndPr/>
          <w:sdtContent>
            <w:tc>
              <w:tcPr>
                <w:tcW w:w="1872" w:type="dxa"/>
              </w:tcPr>
              <w:p w14:paraId="736990D7" w14:textId="77777777" w:rsidR="00E6004D" w:rsidRPr="00450778" w:rsidRDefault="00E6004D" w:rsidP="00BF4184">
                <w:r w:rsidRPr="00450778">
                  <w:t>456</w:t>
                </w:r>
              </w:p>
            </w:tc>
          </w:sdtContent>
        </w:sdt>
        <w:sdt>
          <w:sdtPr>
            <w:alias w:val="Table data:"/>
            <w:tag w:val="Table data:"/>
            <w:id w:val="1123895777"/>
            <w:placeholder>
              <w:docPart w:val="970D58FA9E74499E829F7B604105751A"/>
            </w:placeholder>
            <w:temporary/>
            <w:showingPlcHdr/>
            <w15:appearance w15:val="hidden"/>
          </w:sdtPr>
          <w:sdtEndPr/>
          <w:sdtContent>
            <w:tc>
              <w:tcPr>
                <w:tcW w:w="1872" w:type="dxa"/>
              </w:tcPr>
              <w:p w14:paraId="33E66B63" w14:textId="77777777" w:rsidR="00E6004D" w:rsidRPr="00450778" w:rsidRDefault="00E6004D" w:rsidP="00BF4184">
                <w:r w:rsidRPr="00450778">
                  <w:t>456</w:t>
                </w:r>
              </w:p>
            </w:tc>
          </w:sdtContent>
        </w:sdt>
        <w:sdt>
          <w:sdtPr>
            <w:alias w:val="Table data:"/>
            <w:tag w:val="Table data:"/>
            <w:id w:val="-1354022435"/>
            <w:placeholder>
              <w:docPart w:val="BD07E6E2BF8945729058374CD5F0680C"/>
            </w:placeholder>
            <w:temporary/>
            <w:showingPlcHdr/>
            <w15:appearance w15:val="hidden"/>
          </w:sdtPr>
          <w:sdtEndPr/>
          <w:sdtContent>
            <w:tc>
              <w:tcPr>
                <w:tcW w:w="1872" w:type="dxa"/>
              </w:tcPr>
              <w:p w14:paraId="29B2825E" w14:textId="77777777" w:rsidR="00E6004D" w:rsidRPr="00450778" w:rsidRDefault="00E6004D" w:rsidP="00BF4184">
                <w:r w:rsidRPr="00450778">
                  <w:t>456</w:t>
                </w:r>
              </w:p>
            </w:tc>
          </w:sdtContent>
        </w:sdt>
        <w:sdt>
          <w:sdtPr>
            <w:alias w:val="Table data:"/>
            <w:tag w:val="Table data:"/>
            <w:id w:val="1583876576"/>
            <w:placeholder>
              <w:docPart w:val="EA9FD18549C442409BBAD478E64AE278"/>
            </w:placeholder>
            <w:temporary/>
            <w:showingPlcHdr/>
            <w15:appearance w15:val="hidden"/>
          </w:sdtPr>
          <w:sdtEndPr/>
          <w:sdtContent>
            <w:tc>
              <w:tcPr>
                <w:tcW w:w="1872" w:type="dxa"/>
              </w:tcPr>
              <w:p w14:paraId="40401BFA" w14:textId="77777777" w:rsidR="00E6004D" w:rsidRPr="00450778" w:rsidRDefault="00E6004D" w:rsidP="00BF4184">
                <w:r w:rsidRPr="00450778">
                  <w:t>456</w:t>
                </w:r>
              </w:p>
            </w:tc>
          </w:sdtContent>
        </w:sdt>
      </w:tr>
      <w:tr w:rsidR="00E6004D" w:rsidRPr="00450778" w14:paraId="28771047" w14:textId="77777777" w:rsidTr="00BF4184">
        <w:sdt>
          <w:sdtPr>
            <w:alias w:val="Row Head:"/>
            <w:tag w:val="Row Head:"/>
            <w:id w:val="-1439600689"/>
            <w:placeholder>
              <w:docPart w:val="BF9D38D040B34C649CD8CDC112FD78BD"/>
            </w:placeholder>
            <w:temporary/>
            <w:showingPlcHdr/>
            <w15:appearance w15:val="hidden"/>
          </w:sdtPr>
          <w:sdtEndPr/>
          <w:sdtContent>
            <w:tc>
              <w:tcPr>
                <w:tcW w:w="1872" w:type="dxa"/>
              </w:tcPr>
              <w:p w14:paraId="5E88F3F6" w14:textId="77777777" w:rsidR="00E6004D" w:rsidRPr="00450778" w:rsidRDefault="00E6004D" w:rsidP="00BF4184">
                <w:r w:rsidRPr="00450778">
                  <w:t>Row Head</w:t>
                </w:r>
              </w:p>
            </w:tc>
          </w:sdtContent>
        </w:sdt>
        <w:sdt>
          <w:sdtPr>
            <w:alias w:val="Table data:"/>
            <w:tag w:val="Table data:"/>
            <w:id w:val="-1490947208"/>
            <w:placeholder>
              <w:docPart w:val="5C18E9F9A9DC4DEC842BE33C00A1E6C1"/>
            </w:placeholder>
            <w:temporary/>
            <w:showingPlcHdr/>
            <w15:appearance w15:val="hidden"/>
          </w:sdtPr>
          <w:sdtEndPr/>
          <w:sdtContent>
            <w:tc>
              <w:tcPr>
                <w:tcW w:w="1872" w:type="dxa"/>
              </w:tcPr>
              <w:p w14:paraId="47041FC6" w14:textId="77777777" w:rsidR="00E6004D" w:rsidRPr="00450778" w:rsidRDefault="00E6004D" w:rsidP="00BF4184">
                <w:r w:rsidRPr="00450778">
                  <w:t>789</w:t>
                </w:r>
              </w:p>
            </w:tc>
          </w:sdtContent>
        </w:sdt>
        <w:sdt>
          <w:sdtPr>
            <w:alias w:val="Table data:"/>
            <w:tag w:val="Table data:"/>
            <w:id w:val="-470683202"/>
            <w:placeholder>
              <w:docPart w:val="BD85D5CD5BCE480197D7A30064216334"/>
            </w:placeholder>
            <w:temporary/>
            <w:showingPlcHdr/>
            <w15:appearance w15:val="hidden"/>
          </w:sdtPr>
          <w:sdtEndPr/>
          <w:sdtContent>
            <w:tc>
              <w:tcPr>
                <w:tcW w:w="1872" w:type="dxa"/>
              </w:tcPr>
              <w:p w14:paraId="0443CEFE" w14:textId="77777777" w:rsidR="00E6004D" w:rsidRPr="00450778" w:rsidRDefault="00E6004D" w:rsidP="00BF4184">
                <w:r w:rsidRPr="00450778">
                  <w:t>789</w:t>
                </w:r>
              </w:p>
            </w:tc>
          </w:sdtContent>
        </w:sdt>
        <w:sdt>
          <w:sdtPr>
            <w:alias w:val="Table data:"/>
            <w:tag w:val="Table data:"/>
            <w:id w:val="1440877877"/>
            <w:placeholder>
              <w:docPart w:val="DCD083C920D24DA39B030E3AD804A2F6"/>
            </w:placeholder>
            <w:temporary/>
            <w:showingPlcHdr/>
            <w15:appearance w15:val="hidden"/>
          </w:sdtPr>
          <w:sdtEndPr/>
          <w:sdtContent>
            <w:tc>
              <w:tcPr>
                <w:tcW w:w="1872" w:type="dxa"/>
              </w:tcPr>
              <w:p w14:paraId="38689481" w14:textId="77777777" w:rsidR="00E6004D" w:rsidRPr="00450778" w:rsidRDefault="00E6004D" w:rsidP="00BF4184">
                <w:r w:rsidRPr="00450778">
                  <w:t>789</w:t>
                </w:r>
              </w:p>
            </w:tc>
          </w:sdtContent>
        </w:sdt>
        <w:sdt>
          <w:sdtPr>
            <w:alias w:val="Table data:"/>
            <w:tag w:val="Table data:"/>
            <w:id w:val="695431633"/>
            <w:placeholder>
              <w:docPart w:val="5D1E12216A684EE18A6A0230443F82AB"/>
            </w:placeholder>
            <w:temporary/>
            <w:showingPlcHdr/>
            <w15:appearance w15:val="hidden"/>
          </w:sdtPr>
          <w:sdtEndPr/>
          <w:sdtContent>
            <w:tc>
              <w:tcPr>
                <w:tcW w:w="1872" w:type="dxa"/>
              </w:tcPr>
              <w:p w14:paraId="1F15F57A" w14:textId="77777777" w:rsidR="00E6004D" w:rsidRPr="00450778" w:rsidRDefault="00E6004D" w:rsidP="00BF4184">
                <w:r w:rsidRPr="00450778">
                  <w:t>789</w:t>
                </w:r>
              </w:p>
            </w:tc>
          </w:sdtContent>
        </w:sdt>
      </w:tr>
    </w:tbl>
    <w:p w14:paraId="7AB84E27" w14:textId="77777777" w:rsidR="00E81978" w:rsidRPr="00450778" w:rsidRDefault="005D3A03">
      <w:pPr>
        <w:pStyle w:val="TableFigure"/>
      </w:pPr>
      <w:r w:rsidRPr="00450778">
        <w:rPr>
          <w:rStyle w:val="Emphasis"/>
        </w:rPr>
        <w:t>Note</w:t>
      </w:r>
      <w:r w:rsidRPr="00450778">
        <w:t xml:space="preserve">:  </w:t>
      </w:r>
      <w:sdt>
        <w:sdtPr>
          <w:alias w:val="Table note text:"/>
          <w:tag w:val="Table note text:"/>
          <w:id w:val="668988805"/>
          <w:placeholder>
            <w:docPart w:val="7626D00992C94FE9989760D18DD15D2C"/>
          </w:placeholder>
          <w:temporary/>
          <w:showingPlcHdr/>
          <w15:appearance w15:val="hidden"/>
        </w:sdtPr>
        <w:sdtEndPr/>
        <w:sdtContent>
          <w:r w:rsidRPr="00450778">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bookmarkStart w:id="12" w:name="_Toc27557782" w:displacedByCustomXml="next"/>
    <w:sdt>
      <w:sdtPr>
        <w:alias w:val="Figures title:"/>
        <w:tag w:val="Figures title:"/>
        <w:id w:val="-2071720289"/>
        <w:placeholder>
          <w:docPart w:val="91FA22B7348E4A2C8E7F6384D4CE547C"/>
        </w:placeholder>
        <w:temporary/>
        <w:showingPlcHdr/>
        <w15:appearance w15:val="hidden"/>
      </w:sdtPr>
      <w:sdtEndPr/>
      <w:sdtContent>
        <w:p w14:paraId="0B9B309F" w14:textId="77777777" w:rsidR="00E81978" w:rsidRPr="00450778" w:rsidRDefault="005D3A03">
          <w:pPr>
            <w:pStyle w:val="SectionTitle"/>
          </w:pPr>
          <w:r w:rsidRPr="00450778">
            <w:t>Figures title:</w:t>
          </w:r>
        </w:p>
      </w:sdtContent>
    </w:sdt>
    <w:bookmarkEnd w:id="12" w:displacedByCustomXml="prev"/>
    <w:p w14:paraId="5BA50061" w14:textId="77777777" w:rsidR="00E81978" w:rsidRPr="00450778" w:rsidRDefault="005D3A03">
      <w:pPr>
        <w:pStyle w:val="NoSpacing"/>
        <w:rPr>
          <w:lang w:val="en-AU"/>
        </w:rPr>
      </w:pPr>
      <w:r w:rsidRPr="00450778">
        <w:rPr>
          <w:noProof/>
          <w:lang w:val="en-AU" w:eastAsia="en-US"/>
        </w:rPr>
        <w:drawing>
          <wp:inline distT="0" distB="0" distL="0" distR="0" wp14:anchorId="3732F088" wp14:editId="38425584">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40C610D" w14:textId="77777777" w:rsidR="00E81978" w:rsidRPr="00450778" w:rsidRDefault="005D3A03">
      <w:pPr>
        <w:pStyle w:val="TableFigure"/>
      </w:pPr>
      <w:r w:rsidRPr="00450778">
        <w:rPr>
          <w:rStyle w:val="Emphasis"/>
        </w:rPr>
        <w:t>Figure 1</w:t>
      </w:r>
      <w:r w:rsidRPr="00450778">
        <w:t xml:space="preserve">. </w:t>
      </w:r>
      <w:sdt>
        <w:sdtPr>
          <w:alias w:val="Figure 1 text:"/>
          <w:tag w:val="Figure 1 text:"/>
          <w:id w:val="1420302148"/>
          <w:placeholder>
            <w:docPart w:val="DE4044DC03394F0D922943F708F5A476"/>
          </w:placeholder>
          <w:temporary/>
          <w:showingPlcHdr/>
          <w15:appearance w15:val="hidden"/>
          <w:text/>
        </w:sdtPr>
        <w:sdtEndPr/>
        <w:sdtContent>
          <w:r w:rsidRPr="00450778">
            <w:t>[Include all figures in their own section, following references (and footnotes and tables, if applicable).  Include a numbered caption for each figure.  Use the Table/Figure style for easy spacing between figure and caption.]</w:t>
          </w:r>
        </w:sdtContent>
      </w:sdt>
    </w:p>
    <w:p w14:paraId="49F42B6E" w14:textId="77777777" w:rsidR="00E81978" w:rsidRPr="00450778" w:rsidRDefault="005D3A03">
      <w:pPr>
        <w:pStyle w:val="TableFigure"/>
      </w:pPr>
      <w:r w:rsidRPr="00450778">
        <w:t xml:space="preserve">For more information about all elements of APA formatting, please consult the </w:t>
      </w:r>
      <w:r w:rsidRPr="00450778">
        <w:rPr>
          <w:rStyle w:val="Emphasis"/>
        </w:rPr>
        <w:t>APA Style Manual, 6th Edition</w:t>
      </w:r>
      <w:r w:rsidRPr="00450778">
        <w:t>.</w:t>
      </w:r>
    </w:p>
    <w:sectPr w:rsidR="00E81978" w:rsidRPr="00450778">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36214D" w14:textId="77777777" w:rsidR="003303E3" w:rsidRDefault="003303E3">
      <w:pPr>
        <w:spacing w:line="240" w:lineRule="auto"/>
      </w:pPr>
      <w:r>
        <w:separator/>
      </w:r>
    </w:p>
    <w:p w14:paraId="42A847C9" w14:textId="77777777" w:rsidR="003303E3" w:rsidRDefault="003303E3"/>
  </w:endnote>
  <w:endnote w:type="continuationSeparator" w:id="0">
    <w:p w14:paraId="66D3F8B4" w14:textId="77777777" w:rsidR="003303E3" w:rsidRDefault="003303E3">
      <w:pPr>
        <w:spacing w:line="240" w:lineRule="auto"/>
      </w:pPr>
      <w:r>
        <w:continuationSeparator/>
      </w:r>
    </w:p>
    <w:p w14:paraId="6CF8FBF0" w14:textId="77777777" w:rsidR="003303E3" w:rsidRDefault="003303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66F7C8" w14:textId="77777777" w:rsidR="003303E3" w:rsidRDefault="003303E3">
      <w:pPr>
        <w:spacing w:line="240" w:lineRule="auto"/>
      </w:pPr>
      <w:r>
        <w:separator/>
      </w:r>
    </w:p>
    <w:p w14:paraId="6B3CA04D" w14:textId="77777777" w:rsidR="003303E3" w:rsidRDefault="003303E3"/>
  </w:footnote>
  <w:footnote w:type="continuationSeparator" w:id="0">
    <w:p w14:paraId="68A13B38" w14:textId="77777777" w:rsidR="003303E3" w:rsidRDefault="003303E3">
      <w:pPr>
        <w:spacing w:line="240" w:lineRule="auto"/>
      </w:pPr>
      <w:r>
        <w:continuationSeparator/>
      </w:r>
    </w:p>
    <w:p w14:paraId="0C69B9D9" w14:textId="77777777" w:rsidR="003303E3" w:rsidRDefault="003303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D634D" w14:textId="12D16EBF" w:rsidR="00E81978" w:rsidRDefault="003303E3">
    <w:pPr>
      <w:pStyle w:val="Header"/>
    </w:pPr>
    <w:sdt>
      <w:sdtPr>
        <w:rPr>
          <w:rStyle w:val="Strong"/>
        </w:rPr>
        <w:alias w:val="Running head"/>
        <w:tag w:val=""/>
        <w:id w:val="12739865"/>
        <w:placeholder>
          <w:docPart w:val="91FA22B7348E4A2C8E7F6384D4CE547C"/>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5042C1">
          <w:rPr>
            <w:rStyle w:val="Strong"/>
          </w:rPr>
          <w:t>Major project – software design and development</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35C8A" w14:textId="4AF59D86" w:rsidR="00E81978" w:rsidRDefault="005D3A03">
    <w:pPr>
      <w:pStyle w:val="Header"/>
      <w:rPr>
        <w:rStyle w:val="Strong"/>
      </w:rPr>
    </w:pPr>
    <w:r>
      <w:t xml:space="preserve">Running head: </w:t>
    </w:r>
    <w:sdt>
      <w:sdtPr>
        <w:rPr>
          <w:rStyle w:val="Strong"/>
        </w:rPr>
        <w:alias w:val="Running head"/>
        <w:tag w:val=""/>
        <w:id w:val="-696842620"/>
        <w:placeholder>
          <w:docPart w:val="DE4044DC03394F0D922943F708F5A476"/>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5042C1">
          <w:rPr>
            <w:rStyle w:val="Strong"/>
          </w:rPr>
          <w:t>Major project – software design and development</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AC145E9"/>
    <w:multiLevelType w:val="hybridMultilevel"/>
    <w:tmpl w:val="4594D3FC"/>
    <w:lvl w:ilvl="0" w:tplc="C78AA0DE">
      <w:start w:val="1"/>
      <w:numFmt w:val="bullet"/>
      <w:lvlText w:val=""/>
      <w:lvlJc w:val="left"/>
      <w:pPr>
        <w:ind w:left="720" w:hanging="360"/>
      </w:pPr>
      <w:rPr>
        <w:rFonts w:ascii="Symbol" w:hAnsi="Symbol" w:hint="default"/>
      </w:rPr>
    </w:lvl>
    <w:lvl w:ilvl="1" w:tplc="6E4E2860">
      <w:start w:val="1"/>
      <w:numFmt w:val="bullet"/>
      <w:lvlText w:val="="/>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79573EF"/>
    <w:multiLevelType w:val="hybridMultilevel"/>
    <w:tmpl w:val="72BE56DC"/>
    <w:lvl w:ilvl="0" w:tplc="C78AA0DE">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15:restartNumberingAfterBreak="0">
    <w:nsid w:val="23815609"/>
    <w:multiLevelType w:val="hybridMultilevel"/>
    <w:tmpl w:val="D772CDF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3" w15:restartNumberingAfterBreak="0">
    <w:nsid w:val="2B081104"/>
    <w:multiLevelType w:val="hybridMultilevel"/>
    <w:tmpl w:val="094ACB0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15:restartNumberingAfterBreak="0">
    <w:nsid w:val="2E227861"/>
    <w:multiLevelType w:val="hybridMultilevel"/>
    <w:tmpl w:val="0122D78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 w15:restartNumberingAfterBreak="0">
    <w:nsid w:val="49044F90"/>
    <w:multiLevelType w:val="hybridMultilevel"/>
    <w:tmpl w:val="5ABA258E"/>
    <w:lvl w:ilvl="0" w:tplc="C78AA0DE">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B8670A6"/>
    <w:multiLevelType w:val="hybridMultilevel"/>
    <w:tmpl w:val="D03C248E"/>
    <w:lvl w:ilvl="0" w:tplc="C78AA0DE">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9"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0"/>
  </w:num>
  <w:num w:numId="13">
    <w:abstractNumId w:val="17"/>
  </w:num>
  <w:num w:numId="14">
    <w:abstractNumId w:val="16"/>
  </w:num>
  <w:num w:numId="15">
    <w:abstractNumId w:val="19"/>
  </w:num>
  <w:num w:numId="16">
    <w:abstractNumId w:val="10"/>
  </w:num>
  <w:num w:numId="17">
    <w:abstractNumId w:val="12"/>
  </w:num>
  <w:num w:numId="18">
    <w:abstractNumId w:val="15"/>
  </w:num>
  <w:num w:numId="19">
    <w:abstractNumId w:val="13"/>
  </w:num>
  <w:num w:numId="20">
    <w:abstractNumId w:val="14"/>
  </w:num>
  <w:num w:numId="21">
    <w:abstractNumId w:val="18"/>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571"/>
    <w:rsid w:val="00021735"/>
    <w:rsid w:val="000267A1"/>
    <w:rsid w:val="0003177D"/>
    <w:rsid w:val="00044E9D"/>
    <w:rsid w:val="000545AB"/>
    <w:rsid w:val="00080E74"/>
    <w:rsid w:val="00096790"/>
    <w:rsid w:val="000A03A3"/>
    <w:rsid w:val="000B584B"/>
    <w:rsid w:val="000D3F41"/>
    <w:rsid w:val="000E2B0A"/>
    <w:rsid w:val="001277EB"/>
    <w:rsid w:val="00132979"/>
    <w:rsid w:val="00137949"/>
    <w:rsid w:val="001633ED"/>
    <w:rsid w:val="001A73AC"/>
    <w:rsid w:val="001B7D05"/>
    <w:rsid w:val="001C22B2"/>
    <w:rsid w:val="001D1D00"/>
    <w:rsid w:val="001E7D61"/>
    <w:rsid w:val="001F5FA6"/>
    <w:rsid w:val="00200FA4"/>
    <w:rsid w:val="002036CC"/>
    <w:rsid w:val="00221D75"/>
    <w:rsid w:val="00252542"/>
    <w:rsid w:val="002600E8"/>
    <w:rsid w:val="0027278F"/>
    <w:rsid w:val="002732E1"/>
    <w:rsid w:val="002771F4"/>
    <w:rsid w:val="0028571C"/>
    <w:rsid w:val="00294094"/>
    <w:rsid w:val="002B7E55"/>
    <w:rsid w:val="002C0197"/>
    <w:rsid w:val="002D78F9"/>
    <w:rsid w:val="00301F3A"/>
    <w:rsid w:val="0031224B"/>
    <w:rsid w:val="003303E3"/>
    <w:rsid w:val="00330527"/>
    <w:rsid w:val="00335117"/>
    <w:rsid w:val="0035400F"/>
    <w:rsid w:val="00355DCA"/>
    <w:rsid w:val="00357BD5"/>
    <w:rsid w:val="00360B6A"/>
    <w:rsid w:val="00367EBE"/>
    <w:rsid w:val="00371EC6"/>
    <w:rsid w:val="0037236A"/>
    <w:rsid w:val="00373323"/>
    <w:rsid w:val="00381ED9"/>
    <w:rsid w:val="003B684D"/>
    <w:rsid w:val="003C3C2B"/>
    <w:rsid w:val="003C6C94"/>
    <w:rsid w:val="003D17F9"/>
    <w:rsid w:val="003E1BDC"/>
    <w:rsid w:val="003F61D4"/>
    <w:rsid w:val="004058FA"/>
    <w:rsid w:val="004123D1"/>
    <w:rsid w:val="00412D06"/>
    <w:rsid w:val="004166FE"/>
    <w:rsid w:val="004307AD"/>
    <w:rsid w:val="00431987"/>
    <w:rsid w:val="004351A8"/>
    <w:rsid w:val="004359A5"/>
    <w:rsid w:val="00435EDD"/>
    <w:rsid w:val="00450778"/>
    <w:rsid w:val="0046461D"/>
    <w:rsid w:val="004756F2"/>
    <w:rsid w:val="0048337A"/>
    <w:rsid w:val="004851AD"/>
    <w:rsid w:val="00487A67"/>
    <w:rsid w:val="00487F63"/>
    <w:rsid w:val="004908B9"/>
    <w:rsid w:val="004A077D"/>
    <w:rsid w:val="004A0E67"/>
    <w:rsid w:val="004C1ABF"/>
    <w:rsid w:val="004D19E0"/>
    <w:rsid w:val="004F3DA2"/>
    <w:rsid w:val="00501091"/>
    <w:rsid w:val="005042C1"/>
    <w:rsid w:val="0052508E"/>
    <w:rsid w:val="005347DE"/>
    <w:rsid w:val="00547F21"/>
    <w:rsid w:val="00551A02"/>
    <w:rsid w:val="00552A2F"/>
    <w:rsid w:val="005534FA"/>
    <w:rsid w:val="00571C2D"/>
    <w:rsid w:val="0058635B"/>
    <w:rsid w:val="005868EB"/>
    <w:rsid w:val="005B392E"/>
    <w:rsid w:val="005B426F"/>
    <w:rsid w:val="005D3A03"/>
    <w:rsid w:val="005E7573"/>
    <w:rsid w:val="0060565E"/>
    <w:rsid w:val="00605A9E"/>
    <w:rsid w:val="006324B0"/>
    <w:rsid w:val="00637377"/>
    <w:rsid w:val="00642392"/>
    <w:rsid w:val="00654926"/>
    <w:rsid w:val="00662D02"/>
    <w:rsid w:val="0066567B"/>
    <w:rsid w:val="006658B7"/>
    <w:rsid w:val="00673572"/>
    <w:rsid w:val="006748AC"/>
    <w:rsid w:val="006910D4"/>
    <w:rsid w:val="0069585A"/>
    <w:rsid w:val="00695EE5"/>
    <w:rsid w:val="006979CC"/>
    <w:rsid w:val="006B1682"/>
    <w:rsid w:val="006D04CA"/>
    <w:rsid w:val="006D59D0"/>
    <w:rsid w:val="006E0205"/>
    <w:rsid w:val="006E079D"/>
    <w:rsid w:val="006E5AC1"/>
    <w:rsid w:val="0073635B"/>
    <w:rsid w:val="00736E44"/>
    <w:rsid w:val="00743A3E"/>
    <w:rsid w:val="00751303"/>
    <w:rsid w:val="007715CF"/>
    <w:rsid w:val="007737EB"/>
    <w:rsid w:val="00774398"/>
    <w:rsid w:val="00790A4B"/>
    <w:rsid w:val="007A5239"/>
    <w:rsid w:val="007D0424"/>
    <w:rsid w:val="007D70D1"/>
    <w:rsid w:val="007E67CD"/>
    <w:rsid w:val="007F29AC"/>
    <w:rsid w:val="007F3A1B"/>
    <w:rsid w:val="008002C0"/>
    <w:rsid w:val="008010B2"/>
    <w:rsid w:val="00802527"/>
    <w:rsid w:val="00840F35"/>
    <w:rsid w:val="008556BB"/>
    <w:rsid w:val="00873F66"/>
    <w:rsid w:val="00884316"/>
    <w:rsid w:val="00885191"/>
    <w:rsid w:val="008957A8"/>
    <w:rsid w:val="008A1C0D"/>
    <w:rsid w:val="008B58F4"/>
    <w:rsid w:val="008B674F"/>
    <w:rsid w:val="008C30D8"/>
    <w:rsid w:val="008C5323"/>
    <w:rsid w:val="008E2678"/>
    <w:rsid w:val="008E4058"/>
    <w:rsid w:val="008F4390"/>
    <w:rsid w:val="00915167"/>
    <w:rsid w:val="00915727"/>
    <w:rsid w:val="00917983"/>
    <w:rsid w:val="00921500"/>
    <w:rsid w:val="00922E68"/>
    <w:rsid w:val="00942910"/>
    <w:rsid w:val="00947347"/>
    <w:rsid w:val="009657AE"/>
    <w:rsid w:val="009771F0"/>
    <w:rsid w:val="00985426"/>
    <w:rsid w:val="00993277"/>
    <w:rsid w:val="00994096"/>
    <w:rsid w:val="00996F6C"/>
    <w:rsid w:val="009A5B2C"/>
    <w:rsid w:val="009A6A3B"/>
    <w:rsid w:val="009D1160"/>
    <w:rsid w:val="009E1F7F"/>
    <w:rsid w:val="009E5AA0"/>
    <w:rsid w:val="009E6145"/>
    <w:rsid w:val="009F4F0E"/>
    <w:rsid w:val="009F7DF3"/>
    <w:rsid w:val="00A11C41"/>
    <w:rsid w:val="00A162FD"/>
    <w:rsid w:val="00A2374D"/>
    <w:rsid w:val="00A2770C"/>
    <w:rsid w:val="00A346F2"/>
    <w:rsid w:val="00A400EB"/>
    <w:rsid w:val="00A427BF"/>
    <w:rsid w:val="00A6137F"/>
    <w:rsid w:val="00A63BCA"/>
    <w:rsid w:val="00A71AE1"/>
    <w:rsid w:val="00AB15DE"/>
    <w:rsid w:val="00AC713E"/>
    <w:rsid w:val="00AE2746"/>
    <w:rsid w:val="00AE317D"/>
    <w:rsid w:val="00AF1DF1"/>
    <w:rsid w:val="00AF44C3"/>
    <w:rsid w:val="00AF5D99"/>
    <w:rsid w:val="00B05525"/>
    <w:rsid w:val="00B33995"/>
    <w:rsid w:val="00B67B0F"/>
    <w:rsid w:val="00B823AA"/>
    <w:rsid w:val="00B93035"/>
    <w:rsid w:val="00BA45DB"/>
    <w:rsid w:val="00BC7D32"/>
    <w:rsid w:val="00BD40D1"/>
    <w:rsid w:val="00BE1BC0"/>
    <w:rsid w:val="00BF4184"/>
    <w:rsid w:val="00C0601E"/>
    <w:rsid w:val="00C07810"/>
    <w:rsid w:val="00C2496C"/>
    <w:rsid w:val="00C31D30"/>
    <w:rsid w:val="00C32310"/>
    <w:rsid w:val="00C53731"/>
    <w:rsid w:val="00C70699"/>
    <w:rsid w:val="00C70A95"/>
    <w:rsid w:val="00C83A9B"/>
    <w:rsid w:val="00C9278D"/>
    <w:rsid w:val="00CD6E39"/>
    <w:rsid w:val="00CF5885"/>
    <w:rsid w:val="00CF6E91"/>
    <w:rsid w:val="00D13C72"/>
    <w:rsid w:val="00D15390"/>
    <w:rsid w:val="00D30963"/>
    <w:rsid w:val="00D37083"/>
    <w:rsid w:val="00D64295"/>
    <w:rsid w:val="00D85B68"/>
    <w:rsid w:val="00D925BC"/>
    <w:rsid w:val="00DA2862"/>
    <w:rsid w:val="00DB168A"/>
    <w:rsid w:val="00DB63E2"/>
    <w:rsid w:val="00DB6BFA"/>
    <w:rsid w:val="00DC059F"/>
    <w:rsid w:val="00DC758D"/>
    <w:rsid w:val="00DE0C4E"/>
    <w:rsid w:val="00DF2D38"/>
    <w:rsid w:val="00DF6BFA"/>
    <w:rsid w:val="00E012DB"/>
    <w:rsid w:val="00E252CC"/>
    <w:rsid w:val="00E3049A"/>
    <w:rsid w:val="00E41997"/>
    <w:rsid w:val="00E53F14"/>
    <w:rsid w:val="00E6004D"/>
    <w:rsid w:val="00E6266A"/>
    <w:rsid w:val="00E63F7D"/>
    <w:rsid w:val="00E763FB"/>
    <w:rsid w:val="00E81978"/>
    <w:rsid w:val="00E81D40"/>
    <w:rsid w:val="00E82A68"/>
    <w:rsid w:val="00EA66C5"/>
    <w:rsid w:val="00EC6634"/>
    <w:rsid w:val="00ED4CBA"/>
    <w:rsid w:val="00ED51BB"/>
    <w:rsid w:val="00ED5A42"/>
    <w:rsid w:val="00EE05AF"/>
    <w:rsid w:val="00EE0F7F"/>
    <w:rsid w:val="00EE1195"/>
    <w:rsid w:val="00EE53CA"/>
    <w:rsid w:val="00F0245A"/>
    <w:rsid w:val="00F038C9"/>
    <w:rsid w:val="00F06E96"/>
    <w:rsid w:val="00F128E5"/>
    <w:rsid w:val="00F140E4"/>
    <w:rsid w:val="00F379B7"/>
    <w:rsid w:val="00F472F6"/>
    <w:rsid w:val="00F525FA"/>
    <w:rsid w:val="00F60149"/>
    <w:rsid w:val="00F864EB"/>
    <w:rsid w:val="00F91515"/>
    <w:rsid w:val="00F94F72"/>
    <w:rsid w:val="00F9733E"/>
    <w:rsid w:val="00FC3571"/>
    <w:rsid w:val="00FD1063"/>
    <w:rsid w:val="00FE654A"/>
    <w:rsid w:val="00FF0898"/>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20B6D8"/>
  <w15:chartTrackingRefBased/>
  <w15:docId w15:val="{940F4EEB-E497-46DF-834D-F27CF075E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lang w:val="en-AU"/>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D925BC"/>
    <w:pPr>
      <w:spacing w:after="100"/>
    </w:pPr>
  </w:style>
  <w:style w:type="paragraph" w:styleId="TOC2">
    <w:name w:val="toc 2"/>
    <w:basedOn w:val="Normal"/>
    <w:next w:val="Normal"/>
    <w:autoRedefine/>
    <w:uiPriority w:val="39"/>
    <w:unhideWhenUsed/>
    <w:rsid w:val="00D925BC"/>
    <w:pPr>
      <w:spacing w:after="100"/>
      <w:ind w:left="240"/>
    </w:pPr>
  </w:style>
  <w:style w:type="paragraph" w:styleId="TOC3">
    <w:name w:val="toc 3"/>
    <w:basedOn w:val="Normal"/>
    <w:next w:val="Normal"/>
    <w:autoRedefine/>
    <w:uiPriority w:val="39"/>
    <w:unhideWhenUsed/>
    <w:rsid w:val="00D925BC"/>
    <w:pPr>
      <w:spacing w:after="100"/>
      <w:ind w:left="480"/>
    </w:pPr>
  </w:style>
  <w:style w:type="character" w:styleId="Hyperlink">
    <w:name w:val="Hyperlink"/>
    <w:basedOn w:val="DefaultParagraphFont"/>
    <w:uiPriority w:val="99"/>
    <w:unhideWhenUsed/>
    <w:rsid w:val="00D925BC"/>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31705918">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104125">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466A4CB380E49038A746C8BDF9730F0"/>
        <w:category>
          <w:name w:val="General"/>
          <w:gallery w:val="placeholder"/>
        </w:category>
        <w:types>
          <w:type w:val="bbPlcHdr"/>
        </w:types>
        <w:behaviors>
          <w:behavior w:val="content"/>
        </w:behaviors>
        <w:guid w:val="{DFE19748-C226-4820-8B59-DA8F1B2158DD}"/>
      </w:docPartPr>
      <w:docPartBody>
        <w:p w:rsidR="00DA0231" w:rsidRDefault="00D840F5">
          <w:pPr>
            <w:pStyle w:val="4466A4CB380E49038A746C8BDF9730F0"/>
          </w:pPr>
          <w:r>
            <w:t>[Title Here, up to 12 Words, on One to Two Lines]</w:t>
          </w:r>
        </w:p>
      </w:docPartBody>
    </w:docPart>
    <w:docPart>
      <w:docPartPr>
        <w:name w:val="C9F31E143EFC4FDEB1ED33FF8FC4E55F"/>
        <w:category>
          <w:name w:val="General"/>
          <w:gallery w:val="placeholder"/>
        </w:category>
        <w:types>
          <w:type w:val="bbPlcHdr"/>
        </w:types>
        <w:behaviors>
          <w:behavior w:val="content"/>
        </w:behaviors>
        <w:guid w:val="{1AFE4BCC-2CFE-47FA-AAE2-519837934EF9}"/>
      </w:docPartPr>
      <w:docPartBody>
        <w:p w:rsidR="00DA0231" w:rsidRDefault="00D840F5">
          <w:pPr>
            <w:pStyle w:val="C9F31E143EFC4FDEB1ED33FF8FC4E55F"/>
          </w:pPr>
          <w:r>
            <w:t>Author Note</w:t>
          </w:r>
        </w:p>
      </w:docPartBody>
    </w:docPart>
    <w:docPart>
      <w:docPartPr>
        <w:name w:val="F5258D537D08420BABE220736BC4A22B"/>
        <w:category>
          <w:name w:val="General"/>
          <w:gallery w:val="placeholder"/>
        </w:category>
        <w:types>
          <w:type w:val="bbPlcHdr"/>
        </w:types>
        <w:behaviors>
          <w:behavior w:val="content"/>
        </w:behaviors>
        <w:guid w:val="{AFC1118B-6FA8-4686-AD21-C984FF526F9A}"/>
      </w:docPartPr>
      <w:docPartBody>
        <w:p w:rsidR="00DA0231" w:rsidRDefault="00D840F5">
          <w:pPr>
            <w:pStyle w:val="F5258D537D08420BABE220736BC4A22B"/>
          </w:pPr>
          <w:r>
            <w:t>[Include any grant/funding information and a complete correspondence address.]</w:t>
          </w:r>
        </w:p>
      </w:docPartBody>
    </w:docPart>
    <w:docPart>
      <w:docPartPr>
        <w:name w:val="7B5BB5250CA542C89D070FDDC7C376D3"/>
        <w:category>
          <w:name w:val="General"/>
          <w:gallery w:val="placeholder"/>
        </w:category>
        <w:types>
          <w:type w:val="bbPlcHdr"/>
        </w:types>
        <w:behaviors>
          <w:behavior w:val="content"/>
        </w:behaviors>
        <w:guid w:val="{34973BD1-4775-4049-A0F3-E27D1E96E77D}"/>
      </w:docPartPr>
      <w:docPartBody>
        <w:p w:rsidR="00DA0231" w:rsidRDefault="00D840F5">
          <w:pPr>
            <w:pStyle w:val="7B5BB5250CA542C89D070FDDC7C376D3"/>
          </w:pPr>
          <w:r>
            <w:t>[Click here to add keywords.]</w:t>
          </w:r>
        </w:p>
      </w:docPartBody>
    </w:docPart>
    <w:docPart>
      <w:docPartPr>
        <w:name w:val="27CF4CC640A24375B9A97C0B972966AC"/>
        <w:category>
          <w:name w:val="General"/>
          <w:gallery w:val="placeholder"/>
        </w:category>
        <w:types>
          <w:type w:val="bbPlcHdr"/>
        </w:types>
        <w:behaviors>
          <w:behavior w:val="content"/>
        </w:behaviors>
        <w:guid w:val="{60BCB63A-48CA-48F2-98EF-8D16EB078AE2}"/>
      </w:docPartPr>
      <w:docPartBody>
        <w:p w:rsidR="00DA0231" w:rsidRDefault="00D840F5">
          <w:pPr>
            <w:pStyle w:val="27CF4CC640A24375B9A97C0B972966AC"/>
          </w:pPr>
          <w:r>
            <w:t>[Title Here, up to 12 Words, on One to Two Lines]</w:t>
          </w:r>
        </w:p>
      </w:docPartBody>
    </w:docPart>
    <w:docPart>
      <w:docPartPr>
        <w:name w:val="FDCDECA07B0C4658848C3EB8BB943F8A"/>
        <w:category>
          <w:name w:val="General"/>
          <w:gallery w:val="placeholder"/>
        </w:category>
        <w:types>
          <w:type w:val="bbPlcHdr"/>
        </w:types>
        <w:behaviors>
          <w:behavior w:val="content"/>
        </w:behaviors>
        <w:guid w:val="{866C8908-39B8-4C00-94DF-6577953E6EE2}"/>
      </w:docPartPr>
      <w:docPartBody>
        <w:p w:rsidR="00DA0231" w:rsidRDefault="00D840F5">
          <w:pPr>
            <w:pStyle w:val="FDCDECA07B0C4658848C3EB8BB943F8A"/>
          </w:pPr>
          <w:r>
            <w:t>[The first two heading levels get their own paragraph, as shown here.  Headings 3, 4, and 5 are run-in headings used at the beginning of the paragraph.]</w:t>
          </w:r>
        </w:p>
      </w:docPartBody>
    </w:docPart>
    <w:docPart>
      <w:docPartPr>
        <w:name w:val="490CCC2004774943AD3F7F7F46481B7F"/>
        <w:category>
          <w:name w:val="General"/>
          <w:gallery w:val="placeholder"/>
        </w:category>
        <w:types>
          <w:type w:val="bbPlcHdr"/>
        </w:types>
        <w:behaviors>
          <w:behavior w:val="content"/>
        </w:behaviors>
        <w:guid w:val="{696C699E-DAB6-4168-A2BD-D98109A18E23}"/>
      </w:docPartPr>
      <w:docPartBody>
        <w:p w:rsidR="00DA0231" w:rsidRDefault="00D840F5">
          <w:pPr>
            <w:pStyle w:val="490CCC2004774943AD3F7F7F46481B7F"/>
          </w:pPr>
          <w:r w:rsidRPr="00C31D30">
            <w:t>[Heading 4]</w:t>
          </w:r>
        </w:p>
      </w:docPartBody>
    </w:docPart>
    <w:docPart>
      <w:docPartPr>
        <w:name w:val="797B015531574B11935F30F520958B39"/>
        <w:category>
          <w:name w:val="General"/>
          <w:gallery w:val="placeholder"/>
        </w:category>
        <w:types>
          <w:type w:val="bbPlcHdr"/>
        </w:types>
        <w:behaviors>
          <w:behavior w:val="content"/>
        </w:behaviors>
        <w:guid w:val="{DEC4535B-205F-40C9-9E7D-DD8157D1B113}"/>
      </w:docPartPr>
      <w:docPartBody>
        <w:p w:rsidR="00DA0231" w:rsidRDefault="00D840F5">
          <w:pPr>
            <w:pStyle w:val="797B015531574B11935F30F520958B39"/>
          </w:pPr>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15FBFD5B8BFA4064A76D9658123476C7"/>
        <w:category>
          <w:name w:val="General"/>
          <w:gallery w:val="placeholder"/>
        </w:category>
        <w:types>
          <w:type w:val="bbPlcHdr"/>
        </w:types>
        <w:behaviors>
          <w:behavior w:val="content"/>
        </w:behaviors>
        <w:guid w:val="{BAB2D0C5-DDD7-4AB6-8529-768211B1FCAD}"/>
      </w:docPartPr>
      <w:docPartBody>
        <w:p w:rsidR="00DA0231" w:rsidRDefault="00D840F5">
          <w:pPr>
            <w:pStyle w:val="15FBFD5B8BFA4064A76D9658123476C7"/>
          </w:pPr>
          <w:r>
            <w:t>Last Name, Year</w:t>
          </w:r>
        </w:p>
      </w:docPartBody>
    </w:docPart>
    <w:docPart>
      <w:docPartPr>
        <w:name w:val="E626CD0A312747E0B4CF7F3C13AEB8A6"/>
        <w:category>
          <w:name w:val="General"/>
          <w:gallery w:val="placeholder"/>
        </w:category>
        <w:types>
          <w:type w:val="bbPlcHdr"/>
        </w:types>
        <w:behaviors>
          <w:behavior w:val="content"/>
        </w:behaviors>
        <w:guid w:val="{CB50FD50-2A63-4DD3-B5B6-14835C4FF86A}"/>
      </w:docPartPr>
      <w:docPartBody>
        <w:p w:rsidR="00DA0231" w:rsidRDefault="00D840F5">
          <w:pPr>
            <w:pStyle w:val="E626CD0A312747E0B4CF7F3C13AEB8A6"/>
          </w:pPr>
          <w:r w:rsidRPr="00C31D30">
            <w:t>[Heading 5]</w:t>
          </w:r>
        </w:p>
      </w:docPartBody>
    </w:docPart>
    <w:docPart>
      <w:docPartPr>
        <w:name w:val="4C4A8300B5904837A916C4152DC68565"/>
        <w:category>
          <w:name w:val="General"/>
          <w:gallery w:val="placeholder"/>
        </w:category>
        <w:types>
          <w:type w:val="bbPlcHdr"/>
        </w:types>
        <w:behaviors>
          <w:behavior w:val="content"/>
        </w:behaviors>
        <w:guid w:val="{1F1B2434-96C0-4149-927D-7D194CCD5603}"/>
      </w:docPartPr>
      <w:docPartBody>
        <w:p w:rsidR="00DA0231" w:rsidRDefault="00D840F5">
          <w:pPr>
            <w:pStyle w:val="4C4A8300B5904837A916C4152DC68565"/>
          </w:pPr>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7E5C1B70B659463380638B2C5469964D"/>
        <w:category>
          <w:name w:val="General"/>
          <w:gallery w:val="placeholder"/>
        </w:category>
        <w:types>
          <w:type w:val="bbPlcHdr"/>
        </w:types>
        <w:behaviors>
          <w:behavior w:val="content"/>
        </w:behaviors>
        <w:guid w:val="{C42C6B57-D423-4D4B-AEE8-556323F85E4A}"/>
      </w:docPartPr>
      <w:docPartBody>
        <w:p w:rsidR="00DA0231" w:rsidRDefault="00D840F5">
          <w:pPr>
            <w:pStyle w:val="7E5C1B70B659463380638B2C5469964D"/>
          </w:pPr>
          <w:r>
            <w:t>Last Name, Year</w:t>
          </w:r>
        </w:p>
      </w:docPartBody>
    </w:docPart>
    <w:docPart>
      <w:docPartPr>
        <w:name w:val="30666B1B22F543B08D907A5CAEA2B08E"/>
        <w:category>
          <w:name w:val="General"/>
          <w:gallery w:val="placeholder"/>
        </w:category>
        <w:types>
          <w:type w:val="bbPlcHdr"/>
        </w:types>
        <w:behaviors>
          <w:behavior w:val="content"/>
        </w:behaviors>
        <w:guid w:val="{6B3FA254-F4BA-4816-91D3-9E5C4E804CFE}"/>
      </w:docPartPr>
      <w:docPartBody>
        <w:p w:rsidR="00DA0231" w:rsidRDefault="00D840F5">
          <w:pPr>
            <w:pStyle w:val="30666B1B22F543B08D907A5CAEA2B08E"/>
          </w:pPr>
          <w:r>
            <w:t>Footnotes</w:t>
          </w:r>
        </w:p>
      </w:docPartBody>
    </w:docPart>
    <w:docPart>
      <w:docPartPr>
        <w:name w:val="55AEF9A4816E40BBBEFB70633F67D3F6"/>
        <w:category>
          <w:name w:val="General"/>
          <w:gallery w:val="placeholder"/>
        </w:category>
        <w:types>
          <w:type w:val="bbPlcHdr"/>
        </w:types>
        <w:behaviors>
          <w:behavior w:val="content"/>
        </w:behaviors>
        <w:guid w:val="{E310D663-E0E9-4611-B231-F4986E17FF76}"/>
      </w:docPartPr>
      <w:docPartBody>
        <w:p w:rsidR="00DA0231" w:rsidRDefault="00D840F5">
          <w:pPr>
            <w:pStyle w:val="55AEF9A4816E40BBBEFB70633F67D3F6"/>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9D6A08C88A1044F5BD2DD8F6941B3471"/>
        <w:category>
          <w:name w:val="General"/>
          <w:gallery w:val="placeholder"/>
        </w:category>
        <w:types>
          <w:type w:val="bbPlcHdr"/>
        </w:types>
        <w:behaviors>
          <w:behavior w:val="content"/>
        </w:behaviors>
        <w:guid w:val="{B6287092-6897-4FD7-91A2-448673E70C68}"/>
      </w:docPartPr>
      <w:docPartBody>
        <w:p w:rsidR="00DA0231" w:rsidRDefault="00D840F5">
          <w:pPr>
            <w:pStyle w:val="9D6A08C88A1044F5BD2DD8F6941B3471"/>
          </w:pPr>
          <w:r w:rsidRPr="00C0601E">
            <w:t>[Table Title]</w:t>
          </w:r>
        </w:p>
      </w:docPartBody>
    </w:docPart>
    <w:docPart>
      <w:docPartPr>
        <w:name w:val="6CEED97D524D424FAF8626A64E092673"/>
        <w:category>
          <w:name w:val="General"/>
          <w:gallery w:val="placeholder"/>
        </w:category>
        <w:types>
          <w:type w:val="bbPlcHdr"/>
        </w:types>
        <w:behaviors>
          <w:behavior w:val="content"/>
        </w:behaviors>
        <w:guid w:val="{488FB675-5A6D-45C1-B6A5-E08A5D14BD2C}"/>
      </w:docPartPr>
      <w:docPartBody>
        <w:p w:rsidR="00DA0231" w:rsidRDefault="00D840F5">
          <w:pPr>
            <w:pStyle w:val="6CEED97D524D424FAF8626A64E092673"/>
          </w:pPr>
          <w:r w:rsidRPr="00BF4184">
            <w:t>Column Head</w:t>
          </w:r>
        </w:p>
      </w:docPartBody>
    </w:docPart>
    <w:docPart>
      <w:docPartPr>
        <w:name w:val="799CC08C7E924874897CF4ED3AA03C9E"/>
        <w:category>
          <w:name w:val="General"/>
          <w:gallery w:val="placeholder"/>
        </w:category>
        <w:types>
          <w:type w:val="bbPlcHdr"/>
        </w:types>
        <w:behaviors>
          <w:behavior w:val="content"/>
        </w:behaviors>
        <w:guid w:val="{4006C486-9826-4E87-9DC6-795F0079E7EE}"/>
      </w:docPartPr>
      <w:docPartBody>
        <w:p w:rsidR="00DA0231" w:rsidRDefault="00D840F5">
          <w:pPr>
            <w:pStyle w:val="799CC08C7E924874897CF4ED3AA03C9E"/>
          </w:pPr>
          <w:r w:rsidRPr="00BF4184">
            <w:t>Column Head</w:t>
          </w:r>
        </w:p>
      </w:docPartBody>
    </w:docPart>
    <w:docPart>
      <w:docPartPr>
        <w:name w:val="BCD814B869C84695B7502B12D477B88A"/>
        <w:category>
          <w:name w:val="General"/>
          <w:gallery w:val="placeholder"/>
        </w:category>
        <w:types>
          <w:type w:val="bbPlcHdr"/>
        </w:types>
        <w:behaviors>
          <w:behavior w:val="content"/>
        </w:behaviors>
        <w:guid w:val="{7AB7DDE9-470E-44F5-AFE4-B0FEF11A8BB1}"/>
      </w:docPartPr>
      <w:docPartBody>
        <w:p w:rsidR="00DA0231" w:rsidRDefault="00D840F5">
          <w:pPr>
            <w:pStyle w:val="BCD814B869C84695B7502B12D477B88A"/>
          </w:pPr>
          <w:r w:rsidRPr="00BF4184">
            <w:t>Column Head</w:t>
          </w:r>
        </w:p>
      </w:docPartBody>
    </w:docPart>
    <w:docPart>
      <w:docPartPr>
        <w:name w:val="48AA96D246044D82ACDE9F9B6ECCD6BF"/>
        <w:category>
          <w:name w:val="General"/>
          <w:gallery w:val="placeholder"/>
        </w:category>
        <w:types>
          <w:type w:val="bbPlcHdr"/>
        </w:types>
        <w:behaviors>
          <w:behavior w:val="content"/>
        </w:behaviors>
        <w:guid w:val="{36E8DD85-761F-436C-B5CD-03E3E29160C2}"/>
      </w:docPartPr>
      <w:docPartBody>
        <w:p w:rsidR="00DA0231" w:rsidRDefault="00D840F5">
          <w:pPr>
            <w:pStyle w:val="48AA96D246044D82ACDE9F9B6ECCD6BF"/>
          </w:pPr>
          <w:r w:rsidRPr="00BF4184">
            <w:t>Column Head</w:t>
          </w:r>
        </w:p>
      </w:docPartBody>
    </w:docPart>
    <w:docPart>
      <w:docPartPr>
        <w:name w:val="1427B295BB684774A95B40A6B798DBFD"/>
        <w:category>
          <w:name w:val="General"/>
          <w:gallery w:val="placeholder"/>
        </w:category>
        <w:types>
          <w:type w:val="bbPlcHdr"/>
        </w:types>
        <w:behaviors>
          <w:behavior w:val="content"/>
        </w:behaviors>
        <w:guid w:val="{96532C8C-DD3E-4CDF-B1E6-B884E61D99FE}"/>
      </w:docPartPr>
      <w:docPartBody>
        <w:p w:rsidR="00DA0231" w:rsidRDefault="00D840F5">
          <w:pPr>
            <w:pStyle w:val="1427B295BB684774A95B40A6B798DBFD"/>
          </w:pPr>
          <w:r w:rsidRPr="00BF4184">
            <w:t>Column Head</w:t>
          </w:r>
        </w:p>
      </w:docPartBody>
    </w:docPart>
    <w:docPart>
      <w:docPartPr>
        <w:name w:val="E6C142BE60BE420DA7AAB096CFF0C6CA"/>
        <w:category>
          <w:name w:val="General"/>
          <w:gallery w:val="placeholder"/>
        </w:category>
        <w:types>
          <w:type w:val="bbPlcHdr"/>
        </w:types>
        <w:behaviors>
          <w:behavior w:val="content"/>
        </w:behaviors>
        <w:guid w:val="{3CFF4B90-A471-4920-8775-2ADCC5F4F7F5}"/>
      </w:docPartPr>
      <w:docPartBody>
        <w:p w:rsidR="00DA0231" w:rsidRDefault="00D840F5">
          <w:pPr>
            <w:pStyle w:val="E6C142BE60BE420DA7AAB096CFF0C6CA"/>
          </w:pPr>
          <w:r w:rsidRPr="00BF4184">
            <w:t>Row Head</w:t>
          </w:r>
        </w:p>
      </w:docPartBody>
    </w:docPart>
    <w:docPart>
      <w:docPartPr>
        <w:name w:val="C97F771611FC4BD588D9253736C1F70F"/>
        <w:category>
          <w:name w:val="General"/>
          <w:gallery w:val="placeholder"/>
        </w:category>
        <w:types>
          <w:type w:val="bbPlcHdr"/>
        </w:types>
        <w:behaviors>
          <w:behavior w:val="content"/>
        </w:behaviors>
        <w:guid w:val="{66FF7FDD-9BD4-4C77-AD5B-D675D62B01F3}"/>
      </w:docPartPr>
      <w:docPartBody>
        <w:p w:rsidR="00DA0231" w:rsidRDefault="00D840F5">
          <w:pPr>
            <w:pStyle w:val="C97F771611FC4BD588D9253736C1F70F"/>
          </w:pPr>
          <w:r w:rsidRPr="00BF4184">
            <w:t>123</w:t>
          </w:r>
        </w:p>
      </w:docPartBody>
    </w:docPart>
    <w:docPart>
      <w:docPartPr>
        <w:name w:val="19FDFD58824E42148B87A5FA8EB0E3CF"/>
        <w:category>
          <w:name w:val="General"/>
          <w:gallery w:val="placeholder"/>
        </w:category>
        <w:types>
          <w:type w:val="bbPlcHdr"/>
        </w:types>
        <w:behaviors>
          <w:behavior w:val="content"/>
        </w:behaviors>
        <w:guid w:val="{65E86594-ED81-483E-953F-41B029AC9DC6}"/>
      </w:docPartPr>
      <w:docPartBody>
        <w:p w:rsidR="00DA0231" w:rsidRDefault="00D840F5">
          <w:pPr>
            <w:pStyle w:val="19FDFD58824E42148B87A5FA8EB0E3CF"/>
          </w:pPr>
          <w:r w:rsidRPr="00BF4184">
            <w:t>123</w:t>
          </w:r>
        </w:p>
      </w:docPartBody>
    </w:docPart>
    <w:docPart>
      <w:docPartPr>
        <w:name w:val="C2503CFBA4F04512B1823D7A4C1700BC"/>
        <w:category>
          <w:name w:val="General"/>
          <w:gallery w:val="placeholder"/>
        </w:category>
        <w:types>
          <w:type w:val="bbPlcHdr"/>
        </w:types>
        <w:behaviors>
          <w:behavior w:val="content"/>
        </w:behaviors>
        <w:guid w:val="{B2DBA3D3-14B4-4E44-9362-D96BC4EC63DE}"/>
      </w:docPartPr>
      <w:docPartBody>
        <w:p w:rsidR="00DA0231" w:rsidRDefault="00D840F5">
          <w:pPr>
            <w:pStyle w:val="C2503CFBA4F04512B1823D7A4C1700BC"/>
          </w:pPr>
          <w:r w:rsidRPr="00BF4184">
            <w:t>123</w:t>
          </w:r>
        </w:p>
      </w:docPartBody>
    </w:docPart>
    <w:docPart>
      <w:docPartPr>
        <w:name w:val="0EF7FC420093449686E79EF519AC033C"/>
        <w:category>
          <w:name w:val="General"/>
          <w:gallery w:val="placeholder"/>
        </w:category>
        <w:types>
          <w:type w:val="bbPlcHdr"/>
        </w:types>
        <w:behaviors>
          <w:behavior w:val="content"/>
        </w:behaviors>
        <w:guid w:val="{BE448468-9781-4501-85AD-7E58F49BDA8F}"/>
      </w:docPartPr>
      <w:docPartBody>
        <w:p w:rsidR="00DA0231" w:rsidRDefault="00D840F5">
          <w:pPr>
            <w:pStyle w:val="0EF7FC420093449686E79EF519AC033C"/>
          </w:pPr>
          <w:r w:rsidRPr="00BF4184">
            <w:t>123</w:t>
          </w:r>
        </w:p>
      </w:docPartBody>
    </w:docPart>
    <w:docPart>
      <w:docPartPr>
        <w:name w:val="E8B63017540A4005ACB5B69A63189CB4"/>
        <w:category>
          <w:name w:val="General"/>
          <w:gallery w:val="placeholder"/>
        </w:category>
        <w:types>
          <w:type w:val="bbPlcHdr"/>
        </w:types>
        <w:behaviors>
          <w:behavior w:val="content"/>
        </w:behaviors>
        <w:guid w:val="{44B861FC-3C07-4C2D-8D20-DE0471EA157B}"/>
      </w:docPartPr>
      <w:docPartBody>
        <w:p w:rsidR="00DA0231" w:rsidRDefault="00D840F5">
          <w:pPr>
            <w:pStyle w:val="E8B63017540A4005ACB5B69A63189CB4"/>
          </w:pPr>
          <w:r w:rsidRPr="00BF4184">
            <w:t>Row Head</w:t>
          </w:r>
        </w:p>
      </w:docPartBody>
    </w:docPart>
    <w:docPart>
      <w:docPartPr>
        <w:name w:val="921630D715174AE8AB550235D398FD57"/>
        <w:category>
          <w:name w:val="General"/>
          <w:gallery w:val="placeholder"/>
        </w:category>
        <w:types>
          <w:type w:val="bbPlcHdr"/>
        </w:types>
        <w:behaviors>
          <w:behavior w:val="content"/>
        </w:behaviors>
        <w:guid w:val="{B7D89264-B4DB-4F66-9FB9-3417740A9D49}"/>
      </w:docPartPr>
      <w:docPartBody>
        <w:p w:rsidR="00DA0231" w:rsidRDefault="00D840F5">
          <w:pPr>
            <w:pStyle w:val="921630D715174AE8AB550235D398FD57"/>
          </w:pPr>
          <w:r w:rsidRPr="00BF4184">
            <w:t>456</w:t>
          </w:r>
        </w:p>
      </w:docPartBody>
    </w:docPart>
    <w:docPart>
      <w:docPartPr>
        <w:name w:val="950905ED9F184D5A84F4A342E8E3C3D2"/>
        <w:category>
          <w:name w:val="General"/>
          <w:gallery w:val="placeholder"/>
        </w:category>
        <w:types>
          <w:type w:val="bbPlcHdr"/>
        </w:types>
        <w:behaviors>
          <w:behavior w:val="content"/>
        </w:behaviors>
        <w:guid w:val="{53D7653A-3973-479A-B5AD-39F04E0F8F02}"/>
      </w:docPartPr>
      <w:docPartBody>
        <w:p w:rsidR="00DA0231" w:rsidRDefault="00D840F5">
          <w:pPr>
            <w:pStyle w:val="950905ED9F184D5A84F4A342E8E3C3D2"/>
          </w:pPr>
          <w:r w:rsidRPr="00BF4184">
            <w:t>456</w:t>
          </w:r>
        </w:p>
      </w:docPartBody>
    </w:docPart>
    <w:docPart>
      <w:docPartPr>
        <w:name w:val="A5A8961578DF4B6383F0264415BB1246"/>
        <w:category>
          <w:name w:val="General"/>
          <w:gallery w:val="placeholder"/>
        </w:category>
        <w:types>
          <w:type w:val="bbPlcHdr"/>
        </w:types>
        <w:behaviors>
          <w:behavior w:val="content"/>
        </w:behaviors>
        <w:guid w:val="{0CD4264F-42C0-4741-B123-E3A875FDC299}"/>
      </w:docPartPr>
      <w:docPartBody>
        <w:p w:rsidR="00DA0231" w:rsidRDefault="00D840F5">
          <w:pPr>
            <w:pStyle w:val="A5A8961578DF4B6383F0264415BB1246"/>
          </w:pPr>
          <w:r w:rsidRPr="00BF4184">
            <w:t>456</w:t>
          </w:r>
        </w:p>
      </w:docPartBody>
    </w:docPart>
    <w:docPart>
      <w:docPartPr>
        <w:name w:val="49B11B7BA95A43DD8BA7DAA1F94C30CD"/>
        <w:category>
          <w:name w:val="General"/>
          <w:gallery w:val="placeholder"/>
        </w:category>
        <w:types>
          <w:type w:val="bbPlcHdr"/>
        </w:types>
        <w:behaviors>
          <w:behavior w:val="content"/>
        </w:behaviors>
        <w:guid w:val="{F08AE28F-569B-4ADE-872C-B6934AF2A6B7}"/>
      </w:docPartPr>
      <w:docPartBody>
        <w:p w:rsidR="00DA0231" w:rsidRDefault="00D840F5">
          <w:pPr>
            <w:pStyle w:val="49B11B7BA95A43DD8BA7DAA1F94C30CD"/>
          </w:pPr>
          <w:r w:rsidRPr="00BF4184">
            <w:t>456</w:t>
          </w:r>
        </w:p>
      </w:docPartBody>
    </w:docPart>
    <w:docPart>
      <w:docPartPr>
        <w:name w:val="05C85B3259C7478F841D59964A0CFFE5"/>
        <w:category>
          <w:name w:val="General"/>
          <w:gallery w:val="placeholder"/>
        </w:category>
        <w:types>
          <w:type w:val="bbPlcHdr"/>
        </w:types>
        <w:behaviors>
          <w:behavior w:val="content"/>
        </w:behaviors>
        <w:guid w:val="{54D0DBB5-96FC-48A9-8824-2ABE4170CECE}"/>
      </w:docPartPr>
      <w:docPartBody>
        <w:p w:rsidR="00DA0231" w:rsidRDefault="00D840F5">
          <w:pPr>
            <w:pStyle w:val="05C85B3259C7478F841D59964A0CFFE5"/>
          </w:pPr>
          <w:r w:rsidRPr="00BF4184">
            <w:t>Row Head</w:t>
          </w:r>
        </w:p>
      </w:docPartBody>
    </w:docPart>
    <w:docPart>
      <w:docPartPr>
        <w:name w:val="6FFD7F2479C249DC83DAAD7DA0F308CA"/>
        <w:category>
          <w:name w:val="General"/>
          <w:gallery w:val="placeholder"/>
        </w:category>
        <w:types>
          <w:type w:val="bbPlcHdr"/>
        </w:types>
        <w:behaviors>
          <w:behavior w:val="content"/>
        </w:behaviors>
        <w:guid w:val="{F04C01BC-8D74-4160-BFE6-AB8AB837CB83}"/>
      </w:docPartPr>
      <w:docPartBody>
        <w:p w:rsidR="00DA0231" w:rsidRDefault="00D840F5">
          <w:pPr>
            <w:pStyle w:val="6FFD7F2479C249DC83DAAD7DA0F308CA"/>
          </w:pPr>
          <w:r w:rsidRPr="00BF4184">
            <w:t>789</w:t>
          </w:r>
        </w:p>
      </w:docPartBody>
    </w:docPart>
    <w:docPart>
      <w:docPartPr>
        <w:name w:val="41175E94E16D4D5092729D050AC14176"/>
        <w:category>
          <w:name w:val="General"/>
          <w:gallery w:val="placeholder"/>
        </w:category>
        <w:types>
          <w:type w:val="bbPlcHdr"/>
        </w:types>
        <w:behaviors>
          <w:behavior w:val="content"/>
        </w:behaviors>
        <w:guid w:val="{590A7825-B4C1-424C-B8F2-5C94D98982B6}"/>
      </w:docPartPr>
      <w:docPartBody>
        <w:p w:rsidR="00DA0231" w:rsidRDefault="00D840F5">
          <w:pPr>
            <w:pStyle w:val="41175E94E16D4D5092729D050AC14176"/>
          </w:pPr>
          <w:r w:rsidRPr="00BF4184">
            <w:t>789</w:t>
          </w:r>
        </w:p>
      </w:docPartBody>
    </w:docPart>
    <w:docPart>
      <w:docPartPr>
        <w:name w:val="4EA5170C3B1F46E08B44DBE4B1A01DBA"/>
        <w:category>
          <w:name w:val="General"/>
          <w:gallery w:val="placeholder"/>
        </w:category>
        <w:types>
          <w:type w:val="bbPlcHdr"/>
        </w:types>
        <w:behaviors>
          <w:behavior w:val="content"/>
        </w:behaviors>
        <w:guid w:val="{5CF1F753-58E3-4060-ABAB-6A9E60614B97}"/>
      </w:docPartPr>
      <w:docPartBody>
        <w:p w:rsidR="00DA0231" w:rsidRDefault="00D840F5">
          <w:pPr>
            <w:pStyle w:val="4EA5170C3B1F46E08B44DBE4B1A01DBA"/>
          </w:pPr>
          <w:r w:rsidRPr="00BF4184">
            <w:t>789</w:t>
          </w:r>
        </w:p>
      </w:docPartBody>
    </w:docPart>
    <w:docPart>
      <w:docPartPr>
        <w:name w:val="8BDE693FE4364B89B8C8919758E02C55"/>
        <w:category>
          <w:name w:val="General"/>
          <w:gallery w:val="placeholder"/>
        </w:category>
        <w:types>
          <w:type w:val="bbPlcHdr"/>
        </w:types>
        <w:behaviors>
          <w:behavior w:val="content"/>
        </w:behaviors>
        <w:guid w:val="{9317B98B-7FBF-4BFF-868D-BAD868B5895D}"/>
      </w:docPartPr>
      <w:docPartBody>
        <w:p w:rsidR="00DA0231" w:rsidRDefault="00D840F5">
          <w:pPr>
            <w:pStyle w:val="8BDE693FE4364B89B8C8919758E02C55"/>
          </w:pPr>
          <w:r w:rsidRPr="00BF4184">
            <w:t>789</w:t>
          </w:r>
        </w:p>
      </w:docPartBody>
    </w:docPart>
    <w:docPart>
      <w:docPartPr>
        <w:name w:val="B639B951871146C2A2862F5A2C878E68"/>
        <w:category>
          <w:name w:val="General"/>
          <w:gallery w:val="placeholder"/>
        </w:category>
        <w:types>
          <w:type w:val="bbPlcHdr"/>
        </w:types>
        <w:behaviors>
          <w:behavior w:val="content"/>
        </w:behaviors>
        <w:guid w:val="{3F171255-8E1E-4A99-A0BE-5C99DD036BBF}"/>
      </w:docPartPr>
      <w:docPartBody>
        <w:p w:rsidR="00DA0231" w:rsidRDefault="00D840F5">
          <w:pPr>
            <w:pStyle w:val="B639B951871146C2A2862F5A2C878E68"/>
          </w:pPr>
          <w:r w:rsidRPr="00BF4184">
            <w:t>Row Head</w:t>
          </w:r>
        </w:p>
      </w:docPartBody>
    </w:docPart>
    <w:docPart>
      <w:docPartPr>
        <w:name w:val="FFA859452CA34C63926FC0CE0E5AC61E"/>
        <w:category>
          <w:name w:val="General"/>
          <w:gallery w:val="placeholder"/>
        </w:category>
        <w:types>
          <w:type w:val="bbPlcHdr"/>
        </w:types>
        <w:behaviors>
          <w:behavior w:val="content"/>
        </w:behaviors>
        <w:guid w:val="{6E13D960-948B-4E7C-B267-5F5165ABED30}"/>
      </w:docPartPr>
      <w:docPartBody>
        <w:p w:rsidR="00DA0231" w:rsidRDefault="00D840F5">
          <w:pPr>
            <w:pStyle w:val="FFA859452CA34C63926FC0CE0E5AC61E"/>
          </w:pPr>
          <w:r w:rsidRPr="00BF4184">
            <w:t>123</w:t>
          </w:r>
        </w:p>
      </w:docPartBody>
    </w:docPart>
    <w:docPart>
      <w:docPartPr>
        <w:name w:val="2B7BADF21DC4414C9F99A7C4FAF86DE0"/>
        <w:category>
          <w:name w:val="General"/>
          <w:gallery w:val="placeholder"/>
        </w:category>
        <w:types>
          <w:type w:val="bbPlcHdr"/>
        </w:types>
        <w:behaviors>
          <w:behavior w:val="content"/>
        </w:behaviors>
        <w:guid w:val="{ECBBE5C3-540F-4DC0-9C65-6F1E57184B92}"/>
      </w:docPartPr>
      <w:docPartBody>
        <w:p w:rsidR="00DA0231" w:rsidRDefault="00D840F5">
          <w:pPr>
            <w:pStyle w:val="2B7BADF21DC4414C9F99A7C4FAF86DE0"/>
          </w:pPr>
          <w:r w:rsidRPr="00BF4184">
            <w:t>123</w:t>
          </w:r>
        </w:p>
      </w:docPartBody>
    </w:docPart>
    <w:docPart>
      <w:docPartPr>
        <w:name w:val="B053F38FD39B484F8B68168D073E73ED"/>
        <w:category>
          <w:name w:val="General"/>
          <w:gallery w:val="placeholder"/>
        </w:category>
        <w:types>
          <w:type w:val="bbPlcHdr"/>
        </w:types>
        <w:behaviors>
          <w:behavior w:val="content"/>
        </w:behaviors>
        <w:guid w:val="{9B8D82C1-0893-4849-8468-D2DA98CA5011}"/>
      </w:docPartPr>
      <w:docPartBody>
        <w:p w:rsidR="00DA0231" w:rsidRDefault="00D840F5">
          <w:pPr>
            <w:pStyle w:val="B053F38FD39B484F8B68168D073E73ED"/>
          </w:pPr>
          <w:r w:rsidRPr="00BF4184">
            <w:t>123</w:t>
          </w:r>
        </w:p>
      </w:docPartBody>
    </w:docPart>
    <w:docPart>
      <w:docPartPr>
        <w:name w:val="97016015F9D64768810C668CE4E53C79"/>
        <w:category>
          <w:name w:val="General"/>
          <w:gallery w:val="placeholder"/>
        </w:category>
        <w:types>
          <w:type w:val="bbPlcHdr"/>
        </w:types>
        <w:behaviors>
          <w:behavior w:val="content"/>
        </w:behaviors>
        <w:guid w:val="{B634AA24-A536-4850-8E9B-C51495CFC6BC}"/>
      </w:docPartPr>
      <w:docPartBody>
        <w:p w:rsidR="00DA0231" w:rsidRDefault="00D840F5">
          <w:pPr>
            <w:pStyle w:val="97016015F9D64768810C668CE4E53C79"/>
          </w:pPr>
          <w:r w:rsidRPr="00BF4184">
            <w:t>123</w:t>
          </w:r>
        </w:p>
      </w:docPartBody>
    </w:docPart>
    <w:docPart>
      <w:docPartPr>
        <w:name w:val="F20BFBFF0E554C10A14480F4F0EC0B53"/>
        <w:category>
          <w:name w:val="General"/>
          <w:gallery w:val="placeholder"/>
        </w:category>
        <w:types>
          <w:type w:val="bbPlcHdr"/>
        </w:types>
        <w:behaviors>
          <w:behavior w:val="content"/>
        </w:behaviors>
        <w:guid w:val="{22900D8F-8470-4A1D-A02D-350C6BEB3A77}"/>
      </w:docPartPr>
      <w:docPartBody>
        <w:p w:rsidR="00DA0231" w:rsidRDefault="00D840F5">
          <w:pPr>
            <w:pStyle w:val="F20BFBFF0E554C10A14480F4F0EC0B53"/>
          </w:pPr>
          <w:r w:rsidRPr="00BF4184">
            <w:t>Row Head</w:t>
          </w:r>
        </w:p>
      </w:docPartBody>
    </w:docPart>
    <w:docPart>
      <w:docPartPr>
        <w:name w:val="BCBB86764E52425B8DF26CB4A053A6DB"/>
        <w:category>
          <w:name w:val="General"/>
          <w:gallery w:val="placeholder"/>
        </w:category>
        <w:types>
          <w:type w:val="bbPlcHdr"/>
        </w:types>
        <w:behaviors>
          <w:behavior w:val="content"/>
        </w:behaviors>
        <w:guid w:val="{2B300442-4E2D-4759-8319-4DDE9A2806AA}"/>
      </w:docPartPr>
      <w:docPartBody>
        <w:p w:rsidR="00DA0231" w:rsidRDefault="00D840F5">
          <w:pPr>
            <w:pStyle w:val="BCBB86764E52425B8DF26CB4A053A6DB"/>
          </w:pPr>
          <w:r w:rsidRPr="00BF4184">
            <w:t>456</w:t>
          </w:r>
        </w:p>
      </w:docPartBody>
    </w:docPart>
    <w:docPart>
      <w:docPartPr>
        <w:name w:val="970D58FA9E74499E829F7B604105751A"/>
        <w:category>
          <w:name w:val="General"/>
          <w:gallery w:val="placeholder"/>
        </w:category>
        <w:types>
          <w:type w:val="bbPlcHdr"/>
        </w:types>
        <w:behaviors>
          <w:behavior w:val="content"/>
        </w:behaviors>
        <w:guid w:val="{62CF3D8D-E359-472A-9D8A-E3F51FB5CEF8}"/>
      </w:docPartPr>
      <w:docPartBody>
        <w:p w:rsidR="00DA0231" w:rsidRDefault="00D840F5">
          <w:pPr>
            <w:pStyle w:val="970D58FA9E74499E829F7B604105751A"/>
          </w:pPr>
          <w:r w:rsidRPr="00BF4184">
            <w:t>456</w:t>
          </w:r>
        </w:p>
      </w:docPartBody>
    </w:docPart>
    <w:docPart>
      <w:docPartPr>
        <w:name w:val="BD07E6E2BF8945729058374CD5F0680C"/>
        <w:category>
          <w:name w:val="General"/>
          <w:gallery w:val="placeholder"/>
        </w:category>
        <w:types>
          <w:type w:val="bbPlcHdr"/>
        </w:types>
        <w:behaviors>
          <w:behavior w:val="content"/>
        </w:behaviors>
        <w:guid w:val="{9C28E40D-44FB-459D-A4C0-3A25FE34CFA9}"/>
      </w:docPartPr>
      <w:docPartBody>
        <w:p w:rsidR="00DA0231" w:rsidRDefault="00D840F5">
          <w:pPr>
            <w:pStyle w:val="BD07E6E2BF8945729058374CD5F0680C"/>
          </w:pPr>
          <w:r w:rsidRPr="00BF4184">
            <w:t>456</w:t>
          </w:r>
        </w:p>
      </w:docPartBody>
    </w:docPart>
    <w:docPart>
      <w:docPartPr>
        <w:name w:val="EA9FD18549C442409BBAD478E64AE278"/>
        <w:category>
          <w:name w:val="General"/>
          <w:gallery w:val="placeholder"/>
        </w:category>
        <w:types>
          <w:type w:val="bbPlcHdr"/>
        </w:types>
        <w:behaviors>
          <w:behavior w:val="content"/>
        </w:behaviors>
        <w:guid w:val="{AA0B4ECC-AF8F-4070-AA80-237695A41147}"/>
      </w:docPartPr>
      <w:docPartBody>
        <w:p w:rsidR="00DA0231" w:rsidRDefault="00D840F5">
          <w:pPr>
            <w:pStyle w:val="EA9FD18549C442409BBAD478E64AE278"/>
          </w:pPr>
          <w:r w:rsidRPr="00BF4184">
            <w:t>456</w:t>
          </w:r>
        </w:p>
      </w:docPartBody>
    </w:docPart>
    <w:docPart>
      <w:docPartPr>
        <w:name w:val="BF9D38D040B34C649CD8CDC112FD78BD"/>
        <w:category>
          <w:name w:val="General"/>
          <w:gallery w:val="placeholder"/>
        </w:category>
        <w:types>
          <w:type w:val="bbPlcHdr"/>
        </w:types>
        <w:behaviors>
          <w:behavior w:val="content"/>
        </w:behaviors>
        <w:guid w:val="{97040766-BAA4-492A-90C0-18D1DC7C57CD}"/>
      </w:docPartPr>
      <w:docPartBody>
        <w:p w:rsidR="00DA0231" w:rsidRDefault="00D840F5">
          <w:pPr>
            <w:pStyle w:val="BF9D38D040B34C649CD8CDC112FD78BD"/>
          </w:pPr>
          <w:r w:rsidRPr="00BF4184">
            <w:t>Row Head</w:t>
          </w:r>
        </w:p>
      </w:docPartBody>
    </w:docPart>
    <w:docPart>
      <w:docPartPr>
        <w:name w:val="5C18E9F9A9DC4DEC842BE33C00A1E6C1"/>
        <w:category>
          <w:name w:val="General"/>
          <w:gallery w:val="placeholder"/>
        </w:category>
        <w:types>
          <w:type w:val="bbPlcHdr"/>
        </w:types>
        <w:behaviors>
          <w:behavior w:val="content"/>
        </w:behaviors>
        <w:guid w:val="{95FC4183-C8AC-4CD0-818A-5C368E64DAD5}"/>
      </w:docPartPr>
      <w:docPartBody>
        <w:p w:rsidR="00DA0231" w:rsidRDefault="00D840F5">
          <w:pPr>
            <w:pStyle w:val="5C18E9F9A9DC4DEC842BE33C00A1E6C1"/>
          </w:pPr>
          <w:r w:rsidRPr="00BF4184">
            <w:t>789</w:t>
          </w:r>
        </w:p>
      </w:docPartBody>
    </w:docPart>
    <w:docPart>
      <w:docPartPr>
        <w:name w:val="BD85D5CD5BCE480197D7A30064216334"/>
        <w:category>
          <w:name w:val="General"/>
          <w:gallery w:val="placeholder"/>
        </w:category>
        <w:types>
          <w:type w:val="bbPlcHdr"/>
        </w:types>
        <w:behaviors>
          <w:behavior w:val="content"/>
        </w:behaviors>
        <w:guid w:val="{C85B48E2-F2B2-4EB4-AC78-0C0F7FC0AD3B}"/>
      </w:docPartPr>
      <w:docPartBody>
        <w:p w:rsidR="00DA0231" w:rsidRDefault="00D840F5">
          <w:pPr>
            <w:pStyle w:val="BD85D5CD5BCE480197D7A30064216334"/>
          </w:pPr>
          <w:r w:rsidRPr="00BF4184">
            <w:t>789</w:t>
          </w:r>
        </w:p>
      </w:docPartBody>
    </w:docPart>
    <w:docPart>
      <w:docPartPr>
        <w:name w:val="DCD083C920D24DA39B030E3AD804A2F6"/>
        <w:category>
          <w:name w:val="General"/>
          <w:gallery w:val="placeholder"/>
        </w:category>
        <w:types>
          <w:type w:val="bbPlcHdr"/>
        </w:types>
        <w:behaviors>
          <w:behavior w:val="content"/>
        </w:behaviors>
        <w:guid w:val="{D4962844-8D31-4DB0-9D0C-4D57E72EBC91}"/>
      </w:docPartPr>
      <w:docPartBody>
        <w:p w:rsidR="00DA0231" w:rsidRDefault="00D840F5">
          <w:pPr>
            <w:pStyle w:val="DCD083C920D24DA39B030E3AD804A2F6"/>
          </w:pPr>
          <w:r w:rsidRPr="00BF4184">
            <w:t>789</w:t>
          </w:r>
        </w:p>
      </w:docPartBody>
    </w:docPart>
    <w:docPart>
      <w:docPartPr>
        <w:name w:val="5D1E12216A684EE18A6A0230443F82AB"/>
        <w:category>
          <w:name w:val="General"/>
          <w:gallery w:val="placeholder"/>
        </w:category>
        <w:types>
          <w:type w:val="bbPlcHdr"/>
        </w:types>
        <w:behaviors>
          <w:behavior w:val="content"/>
        </w:behaviors>
        <w:guid w:val="{B7989613-5C34-4B60-993E-9D3301DD4411}"/>
      </w:docPartPr>
      <w:docPartBody>
        <w:p w:rsidR="00DA0231" w:rsidRDefault="00D840F5">
          <w:pPr>
            <w:pStyle w:val="5D1E12216A684EE18A6A0230443F82AB"/>
          </w:pPr>
          <w:r w:rsidRPr="00BF4184">
            <w:t>789</w:t>
          </w:r>
        </w:p>
      </w:docPartBody>
    </w:docPart>
    <w:docPart>
      <w:docPartPr>
        <w:name w:val="7626D00992C94FE9989760D18DD15D2C"/>
        <w:category>
          <w:name w:val="General"/>
          <w:gallery w:val="placeholder"/>
        </w:category>
        <w:types>
          <w:type w:val="bbPlcHdr"/>
        </w:types>
        <w:behaviors>
          <w:behavior w:val="content"/>
        </w:behaviors>
        <w:guid w:val="{8357E7A0-5ACB-4074-B52D-F60875DBAB1F}"/>
      </w:docPartPr>
      <w:docPartBody>
        <w:p w:rsidR="00DA0231" w:rsidRDefault="00D840F5">
          <w:pPr>
            <w:pStyle w:val="7626D00992C94FE9989760D18DD15D2C"/>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91FA22B7348E4A2C8E7F6384D4CE547C"/>
        <w:category>
          <w:name w:val="General"/>
          <w:gallery w:val="placeholder"/>
        </w:category>
        <w:types>
          <w:type w:val="bbPlcHdr"/>
        </w:types>
        <w:behaviors>
          <w:behavior w:val="content"/>
        </w:behaviors>
        <w:guid w:val="{2AC50C41-DC92-45CF-823B-A5009F5BA2E1}"/>
      </w:docPartPr>
      <w:docPartBody>
        <w:p w:rsidR="00DA0231" w:rsidRDefault="00D840F5">
          <w:pPr>
            <w:pStyle w:val="91FA22B7348E4A2C8E7F6384D4CE547C"/>
          </w:pPr>
          <w:r w:rsidRPr="005D3A03">
            <w:t>Figures title:</w:t>
          </w:r>
        </w:p>
      </w:docPartBody>
    </w:docPart>
    <w:docPart>
      <w:docPartPr>
        <w:name w:val="DE4044DC03394F0D922943F708F5A476"/>
        <w:category>
          <w:name w:val="General"/>
          <w:gallery w:val="placeholder"/>
        </w:category>
        <w:types>
          <w:type w:val="bbPlcHdr"/>
        </w:types>
        <w:behaviors>
          <w:behavior w:val="content"/>
        </w:behaviors>
        <w:guid w:val="{30100E38-F4F0-49A8-812F-E09E2F91DF9E}"/>
      </w:docPartPr>
      <w:docPartBody>
        <w:p w:rsidR="00DA0231" w:rsidRDefault="00D840F5">
          <w:pPr>
            <w:pStyle w:val="DE4044DC03394F0D922943F708F5A476"/>
          </w:pPr>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79FA2FFAE4EB407DA0596C927F17A6E9"/>
        <w:category>
          <w:name w:val="General"/>
          <w:gallery w:val="placeholder"/>
        </w:category>
        <w:types>
          <w:type w:val="bbPlcHdr"/>
        </w:types>
        <w:behaviors>
          <w:behavior w:val="content"/>
        </w:behaviors>
        <w:guid w:val="{82957FE4-9472-49DC-9C80-19B22013BD3B}"/>
      </w:docPartPr>
      <w:docPartBody>
        <w:p w:rsidR="00C362BB" w:rsidRDefault="00DA0231" w:rsidP="00DA0231">
          <w:pPr>
            <w:pStyle w:val="79FA2FFAE4EB407DA0596C927F17A6E9"/>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231"/>
    <w:rsid w:val="008060F1"/>
    <w:rsid w:val="00C362BB"/>
    <w:rsid w:val="00D840F5"/>
    <w:rsid w:val="00DA0231"/>
    <w:rsid w:val="00E5624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66A4CB380E49038A746C8BDF9730F0">
    <w:name w:val="4466A4CB380E49038A746C8BDF9730F0"/>
  </w:style>
  <w:style w:type="paragraph" w:customStyle="1" w:styleId="B0247C29A40944FDB9E08E48E74E0F17">
    <w:name w:val="B0247C29A40944FDB9E08E48E74E0F17"/>
  </w:style>
  <w:style w:type="paragraph" w:customStyle="1" w:styleId="9E8F7A21A36A4718A52D80F683515999">
    <w:name w:val="9E8F7A21A36A4718A52D80F683515999"/>
  </w:style>
  <w:style w:type="paragraph" w:customStyle="1" w:styleId="C9F31E143EFC4FDEB1ED33FF8FC4E55F">
    <w:name w:val="C9F31E143EFC4FDEB1ED33FF8FC4E55F"/>
  </w:style>
  <w:style w:type="paragraph" w:customStyle="1" w:styleId="F5258D537D08420BABE220736BC4A22B">
    <w:name w:val="F5258D537D08420BABE220736BC4A22B"/>
  </w:style>
  <w:style w:type="paragraph" w:customStyle="1" w:styleId="E365C16635DC4D929B2B01F211433BDA">
    <w:name w:val="E365C16635DC4D929B2B01F211433BDA"/>
  </w:style>
  <w:style w:type="character" w:styleId="Emphasis">
    <w:name w:val="Emphasis"/>
    <w:basedOn w:val="DefaultParagraphFont"/>
    <w:uiPriority w:val="4"/>
    <w:unhideWhenUsed/>
    <w:qFormat/>
    <w:rPr>
      <w:i/>
      <w:iCs/>
    </w:rPr>
  </w:style>
  <w:style w:type="paragraph" w:customStyle="1" w:styleId="F6B126B6C99D4872B14DDBB09BF9B6CB">
    <w:name w:val="F6B126B6C99D4872B14DDBB09BF9B6CB"/>
  </w:style>
  <w:style w:type="paragraph" w:customStyle="1" w:styleId="7B5BB5250CA542C89D070FDDC7C376D3">
    <w:name w:val="7B5BB5250CA542C89D070FDDC7C376D3"/>
  </w:style>
  <w:style w:type="paragraph" w:customStyle="1" w:styleId="27CF4CC640A24375B9A97C0B972966AC">
    <w:name w:val="27CF4CC640A24375B9A97C0B972966AC"/>
  </w:style>
  <w:style w:type="paragraph" w:customStyle="1" w:styleId="0FE16929EF9349B38AE6A5951A1D7C8C">
    <w:name w:val="0FE16929EF9349B38AE6A5951A1D7C8C"/>
  </w:style>
  <w:style w:type="paragraph" w:customStyle="1" w:styleId="90C6276AA48E4B828398BBC8FBB84089">
    <w:name w:val="90C6276AA48E4B828398BBC8FBB84089"/>
  </w:style>
  <w:style w:type="paragraph" w:customStyle="1" w:styleId="FDCDECA07B0C4658848C3EB8BB943F8A">
    <w:name w:val="FDCDECA07B0C4658848C3EB8BB943F8A"/>
  </w:style>
  <w:style w:type="paragraph" w:customStyle="1" w:styleId="5596CEEBC92E4D019DA54397F990DD2B">
    <w:name w:val="5596CEEBC92E4D019DA54397F990DD2B"/>
  </w:style>
  <w:style w:type="paragraph" w:customStyle="1" w:styleId="FDB55BD3E0D84DCC894E167437A8C9DF">
    <w:name w:val="FDB55BD3E0D84DCC894E167437A8C9DF"/>
  </w:style>
  <w:style w:type="paragraph" w:customStyle="1" w:styleId="A903D8840A2E4FFB91195AE92157A472">
    <w:name w:val="A903D8840A2E4FFB91195AE92157A472"/>
  </w:style>
  <w:style w:type="paragraph" w:customStyle="1" w:styleId="46D9DC0C8CEE485A8F3F95752C309854">
    <w:name w:val="46D9DC0C8CEE485A8F3F95752C309854"/>
  </w:style>
  <w:style w:type="paragraph" w:customStyle="1" w:styleId="490CCC2004774943AD3F7F7F46481B7F">
    <w:name w:val="490CCC2004774943AD3F7F7F46481B7F"/>
  </w:style>
  <w:style w:type="paragraph" w:customStyle="1" w:styleId="797B015531574B11935F30F520958B39">
    <w:name w:val="797B015531574B11935F30F520958B39"/>
  </w:style>
  <w:style w:type="paragraph" w:customStyle="1" w:styleId="15FBFD5B8BFA4064A76D9658123476C7">
    <w:name w:val="15FBFD5B8BFA4064A76D9658123476C7"/>
  </w:style>
  <w:style w:type="paragraph" w:customStyle="1" w:styleId="E626CD0A312747E0B4CF7F3C13AEB8A6">
    <w:name w:val="E626CD0A312747E0B4CF7F3C13AEB8A6"/>
  </w:style>
  <w:style w:type="paragraph" w:customStyle="1" w:styleId="4C4A8300B5904837A916C4152DC68565">
    <w:name w:val="4C4A8300B5904837A916C4152DC68565"/>
  </w:style>
  <w:style w:type="paragraph" w:customStyle="1" w:styleId="7E5C1B70B659463380638B2C5469964D">
    <w:name w:val="7E5C1B70B659463380638B2C5469964D"/>
  </w:style>
  <w:style w:type="paragraph" w:customStyle="1" w:styleId="30666B1B22F543B08D907A5CAEA2B08E">
    <w:name w:val="30666B1B22F543B08D907A5CAEA2B08E"/>
  </w:style>
  <w:style w:type="paragraph" w:customStyle="1" w:styleId="55AEF9A4816E40BBBEFB70633F67D3F6">
    <w:name w:val="55AEF9A4816E40BBBEFB70633F67D3F6"/>
  </w:style>
  <w:style w:type="paragraph" w:customStyle="1" w:styleId="9D6A08C88A1044F5BD2DD8F6941B3471">
    <w:name w:val="9D6A08C88A1044F5BD2DD8F6941B3471"/>
  </w:style>
  <w:style w:type="paragraph" w:customStyle="1" w:styleId="6CEED97D524D424FAF8626A64E092673">
    <w:name w:val="6CEED97D524D424FAF8626A64E092673"/>
  </w:style>
  <w:style w:type="paragraph" w:customStyle="1" w:styleId="799CC08C7E924874897CF4ED3AA03C9E">
    <w:name w:val="799CC08C7E924874897CF4ED3AA03C9E"/>
  </w:style>
  <w:style w:type="paragraph" w:customStyle="1" w:styleId="BCD814B869C84695B7502B12D477B88A">
    <w:name w:val="BCD814B869C84695B7502B12D477B88A"/>
  </w:style>
  <w:style w:type="paragraph" w:customStyle="1" w:styleId="48AA96D246044D82ACDE9F9B6ECCD6BF">
    <w:name w:val="48AA96D246044D82ACDE9F9B6ECCD6BF"/>
  </w:style>
  <w:style w:type="paragraph" w:customStyle="1" w:styleId="1427B295BB684774A95B40A6B798DBFD">
    <w:name w:val="1427B295BB684774A95B40A6B798DBFD"/>
  </w:style>
  <w:style w:type="paragraph" w:customStyle="1" w:styleId="E6C142BE60BE420DA7AAB096CFF0C6CA">
    <w:name w:val="E6C142BE60BE420DA7AAB096CFF0C6CA"/>
  </w:style>
  <w:style w:type="paragraph" w:customStyle="1" w:styleId="C97F771611FC4BD588D9253736C1F70F">
    <w:name w:val="C97F771611FC4BD588D9253736C1F70F"/>
  </w:style>
  <w:style w:type="paragraph" w:customStyle="1" w:styleId="19FDFD58824E42148B87A5FA8EB0E3CF">
    <w:name w:val="19FDFD58824E42148B87A5FA8EB0E3CF"/>
  </w:style>
  <w:style w:type="paragraph" w:customStyle="1" w:styleId="C2503CFBA4F04512B1823D7A4C1700BC">
    <w:name w:val="C2503CFBA4F04512B1823D7A4C1700BC"/>
  </w:style>
  <w:style w:type="paragraph" w:customStyle="1" w:styleId="0EF7FC420093449686E79EF519AC033C">
    <w:name w:val="0EF7FC420093449686E79EF519AC033C"/>
  </w:style>
  <w:style w:type="paragraph" w:customStyle="1" w:styleId="E8B63017540A4005ACB5B69A63189CB4">
    <w:name w:val="E8B63017540A4005ACB5B69A63189CB4"/>
  </w:style>
  <w:style w:type="paragraph" w:customStyle="1" w:styleId="921630D715174AE8AB550235D398FD57">
    <w:name w:val="921630D715174AE8AB550235D398FD57"/>
  </w:style>
  <w:style w:type="paragraph" w:customStyle="1" w:styleId="950905ED9F184D5A84F4A342E8E3C3D2">
    <w:name w:val="950905ED9F184D5A84F4A342E8E3C3D2"/>
  </w:style>
  <w:style w:type="paragraph" w:customStyle="1" w:styleId="A5A8961578DF4B6383F0264415BB1246">
    <w:name w:val="A5A8961578DF4B6383F0264415BB1246"/>
  </w:style>
  <w:style w:type="paragraph" w:customStyle="1" w:styleId="49B11B7BA95A43DD8BA7DAA1F94C30CD">
    <w:name w:val="49B11B7BA95A43DD8BA7DAA1F94C30CD"/>
  </w:style>
  <w:style w:type="paragraph" w:customStyle="1" w:styleId="05C85B3259C7478F841D59964A0CFFE5">
    <w:name w:val="05C85B3259C7478F841D59964A0CFFE5"/>
  </w:style>
  <w:style w:type="paragraph" w:customStyle="1" w:styleId="6FFD7F2479C249DC83DAAD7DA0F308CA">
    <w:name w:val="6FFD7F2479C249DC83DAAD7DA0F308CA"/>
  </w:style>
  <w:style w:type="paragraph" w:customStyle="1" w:styleId="41175E94E16D4D5092729D050AC14176">
    <w:name w:val="41175E94E16D4D5092729D050AC14176"/>
  </w:style>
  <w:style w:type="paragraph" w:customStyle="1" w:styleId="4EA5170C3B1F46E08B44DBE4B1A01DBA">
    <w:name w:val="4EA5170C3B1F46E08B44DBE4B1A01DBA"/>
  </w:style>
  <w:style w:type="paragraph" w:customStyle="1" w:styleId="8BDE693FE4364B89B8C8919758E02C55">
    <w:name w:val="8BDE693FE4364B89B8C8919758E02C55"/>
  </w:style>
  <w:style w:type="paragraph" w:customStyle="1" w:styleId="B639B951871146C2A2862F5A2C878E68">
    <w:name w:val="B639B951871146C2A2862F5A2C878E68"/>
  </w:style>
  <w:style w:type="paragraph" w:customStyle="1" w:styleId="FFA859452CA34C63926FC0CE0E5AC61E">
    <w:name w:val="FFA859452CA34C63926FC0CE0E5AC61E"/>
  </w:style>
  <w:style w:type="paragraph" w:customStyle="1" w:styleId="2B7BADF21DC4414C9F99A7C4FAF86DE0">
    <w:name w:val="2B7BADF21DC4414C9F99A7C4FAF86DE0"/>
  </w:style>
  <w:style w:type="paragraph" w:customStyle="1" w:styleId="B053F38FD39B484F8B68168D073E73ED">
    <w:name w:val="B053F38FD39B484F8B68168D073E73ED"/>
  </w:style>
  <w:style w:type="paragraph" w:customStyle="1" w:styleId="97016015F9D64768810C668CE4E53C79">
    <w:name w:val="97016015F9D64768810C668CE4E53C79"/>
  </w:style>
  <w:style w:type="paragraph" w:customStyle="1" w:styleId="F20BFBFF0E554C10A14480F4F0EC0B53">
    <w:name w:val="F20BFBFF0E554C10A14480F4F0EC0B53"/>
  </w:style>
  <w:style w:type="paragraph" w:customStyle="1" w:styleId="BCBB86764E52425B8DF26CB4A053A6DB">
    <w:name w:val="BCBB86764E52425B8DF26CB4A053A6DB"/>
  </w:style>
  <w:style w:type="paragraph" w:customStyle="1" w:styleId="970D58FA9E74499E829F7B604105751A">
    <w:name w:val="970D58FA9E74499E829F7B604105751A"/>
  </w:style>
  <w:style w:type="paragraph" w:customStyle="1" w:styleId="BD07E6E2BF8945729058374CD5F0680C">
    <w:name w:val="BD07E6E2BF8945729058374CD5F0680C"/>
  </w:style>
  <w:style w:type="paragraph" w:customStyle="1" w:styleId="EA9FD18549C442409BBAD478E64AE278">
    <w:name w:val="EA9FD18549C442409BBAD478E64AE278"/>
  </w:style>
  <w:style w:type="paragraph" w:customStyle="1" w:styleId="BF9D38D040B34C649CD8CDC112FD78BD">
    <w:name w:val="BF9D38D040B34C649CD8CDC112FD78BD"/>
  </w:style>
  <w:style w:type="paragraph" w:customStyle="1" w:styleId="5C18E9F9A9DC4DEC842BE33C00A1E6C1">
    <w:name w:val="5C18E9F9A9DC4DEC842BE33C00A1E6C1"/>
  </w:style>
  <w:style w:type="paragraph" w:customStyle="1" w:styleId="BD85D5CD5BCE480197D7A30064216334">
    <w:name w:val="BD85D5CD5BCE480197D7A30064216334"/>
  </w:style>
  <w:style w:type="paragraph" w:customStyle="1" w:styleId="DCD083C920D24DA39B030E3AD804A2F6">
    <w:name w:val="DCD083C920D24DA39B030E3AD804A2F6"/>
  </w:style>
  <w:style w:type="paragraph" w:customStyle="1" w:styleId="5D1E12216A684EE18A6A0230443F82AB">
    <w:name w:val="5D1E12216A684EE18A6A0230443F82AB"/>
  </w:style>
  <w:style w:type="paragraph" w:customStyle="1" w:styleId="7626D00992C94FE9989760D18DD15D2C">
    <w:name w:val="7626D00992C94FE9989760D18DD15D2C"/>
  </w:style>
  <w:style w:type="paragraph" w:customStyle="1" w:styleId="91FA22B7348E4A2C8E7F6384D4CE547C">
    <w:name w:val="91FA22B7348E4A2C8E7F6384D4CE547C"/>
  </w:style>
  <w:style w:type="paragraph" w:customStyle="1" w:styleId="DE4044DC03394F0D922943F708F5A476">
    <w:name w:val="DE4044DC03394F0D922943F708F5A476"/>
  </w:style>
  <w:style w:type="paragraph" w:customStyle="1" w:styleId="79FA2FFAE4EB407DA0596C927F17A6E9">
    <w:name w:val="79FA2FFAE4EB407DA0596C927F17A6E9"/>
    <w:rsid w:val="00DA0231"/>
  </w:style>
  <w:style w:type="paragraph" w:customStyle="1" w:styleId="77A0B84F964D473D9B722E6033903F05">
    <w:name w:val="77A0B84F964D473D9B722E6033903F05"/>
    <w:rsid w:val="00DA0231"/>
  </w:style>
  <w:style w:type="paragraph" w:customStyle="1" w:styleId="90E7A20D9C454C6184A6279C3B4A98AD">
    <w:name w:val="90E7A20D9C454C6184A6279C3B4A98AD"/>
    <w:rsid w:val="00DA0231"/>
  </w:style>
  <w:style w:type="paragraph" w:customStyle="1" w:styleId="D634698D0586437AB0C35A20322F31AB">
    <w:name w:val="D634698D0586437AB0C35A20322F31AB"/>
    <w:rsid w:val="00DA02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Major project – software design and development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03BD0D-E146-4730-AFF3-CEAD8460F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372</TotalTime>
  <Pages>11</Pages>
  <Words>1374</Words>
  <Characters>7833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Major Project</vt:lpstr>
    </vt:vector>
  </TitlesOfParts>
  <Company/>
  <LinksUpToDate>false</LinksUpToDate>
  <CharactersWithSpaces>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Major Project</dc:title>
  <dc:subject/>
  <dc:creator>Christopher Dykstra</dc:creator>
  <cp:keywords/>
  <dc:description/>
  <cp:lastModifiedBy>Christopher Dykstra</cp:lastModifiedBy>
  <cp:revision>230</cp:revision>
  <dcterms:created xsi:type="dcterms:W3CDTF">2019-12-14T10:29:00Z</dcterms:created>
  <dcterms:modified xsi:type="dcterms:W3CDTF">2019-12-17T23:55:00Z</dcterms:modified>
</cp:coreProperties>
</file>